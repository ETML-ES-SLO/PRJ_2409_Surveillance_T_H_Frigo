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F68D5" w14:textId="4886DDD8" w:rsidR="00AA4F3D" w:rsidRPr="00BD2325" w:rsidRDefault="00AA4F3D" w:rsidP="00AA4F3D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 xml:space="preserve">Procès-verbal du </w:t>
      </w:r>
      <w:r w:rsidR="009B1F4C">
        <w:rPr>
          <w:rFonts w:ascii="Helvetica" w:hAnsi="Helvetica"/>
          <w:color w:val="auto"/>
          <w:sz w:val="32"/>
          <w:szCs w:val="32"/>
        </w:rPr>
        <w:t>18</w:t>
      </w:r>
      <w:r w:rsidRPr="000D4DCD">
        <w:rPr>
          <w:rFonts w:ascii="Helvetica" w:hAnsi="Helvetica"/>
          <w:color w:val="auto"/>
          <w:sz w:val="32"/>
          <w:szCs w:val="32"/>
        </w:rPr>
        <w:t>.0</w:t>
      </w:r>
      <w:r w:rsidR="009B1F4C">
        <w:rPr>
          <w:rFonts w:ascii="Helvetica" w:hAnsi="Helvetica"/>
          <w:color w:val="auto"/>
          <w:sz w:val="32"/>
          <w:szCs w:val="32"/>
        </w:rPr>
        <w:t>9</w:t>
      </w:r>
      <w:r w:rsidRPr="000D4DCD">
        <w:rPr>
          <w:rFonts w:ascii="Helvetica" w:hAnsi="Helvetica"/>
          <w:color w:val="auto"/>
          <w:sz w:val="32"/>
          <w:szCs w:val="32"/>
        </w:rPr>
        <w:t>.2024</w:t>
      </w:r>
    </w:p>
    <w:p w14:paraId="0828200E" w14:textId="77777777" w:rsidR="00AA4F3D" w:rsidRPr="00BD2325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</w:p>
    <w:p w14:paraId="066263CD" w14:textId="77777777" w:rsidR="00AA4F3D" w:rsidRPr="00BD2325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079B511F" w14:textId="4AE91C6E" w:rsidR="00AA4F3D" w:rsidRPr="000D4DCD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Mme Perret</w:t>
      </w:r>
      <w:r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ab/>
        <w:t>(MPT)</w:t>
      </w:r>
    </w:p>
    <w:p w14:paraId="6C83B4BA" w14:textId="6BF47715" w:rsidR="00AA4F3D" w:rsidRPr="000D4DCD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M. Bovey</w:t>
      </w:r>
      <w:r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sz w:val="22"/>
        </w:rPr>
        <w:tab/>
        <w:t>(PBY)</w:t>
      </w:r>
    </w:p>
    <w:p w14:paraId="13B932B1" w14:textId="77777777" w:rsidR="00AA4F3D" w:rsidRPr="000D4DCD" w:rsidRDefault="00AA4F3D" w:rsidP="00AA4F3D">
      <w:pPr>
        <w:jc w:val="left"/>
        <w:rPr>
          <w:rFonts w:ascii="Helvetica" w:hAnsi="Helvetica"/>
        </w:rPr>
      </w:pPr>
    </w:p>
    <w:p w14:paraId="68F4EE16" w14:textId="07340AF7" w:rsidR="00AA4F3D" w:rsidRPr="00BF0526" w:rsidRDefault="00AA4F3D" w:rsidP="00BF0526">
      <w:pPr>
        <w:pStyle w:val="Citationintense1"/>
        <w:ind w:left="0"/>
        <w:rPr>
          <w:rFonts w:ascii="Helvetica" w:hAnsi="Helvetica"/>
          <w:color w:val="auto"/>
        </w:rPr>
      </w:pPr>
      <w:r w:rsidRPr="008061F5">
        <w:rPr>
          <w:rFonts w:ascii="Helvetica" w:hAnsi="Helvetica"/>
          <w:color w:val="auto"/>
        </w:rPr>
        <w:t>État des lieux</w:t>
      </w:r>
    </w:p>
    <w:p w14:paraId="6CC55A02" w14:textId="3D7580F7" w:rsidR="00AA4F3D" w:rsidRPr="008061F5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Rédaction rapport :</w:t>
      </w:r>
    </w:p>
    <w:p w14:paraId="67EF83B4" w14:textId="2A689605" w:rsidR="00AA4F3D" w:rsidRDefault="00AA4F3D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 w:rsidRPr="00870A93">
        <w:rPr>
          <w:rFonts w:ascii="Helvetica" w:hAnsi="Helvetica"/>
          <w:sz w:val="22"/>
        </w:rPr>
        <w:t xml:space="preserve">Chapitres traités : </w:t>
      </w:r>
      <w:r w:rsidR="00633C07">
        <w:rPr>
          <w:rFonts w:ascii="Helvetica" w:hAnsi="Helvetica"/>
          <w:sz w:val="22"/>
        </w:rPr>
        <w:t xml:space="preserve">Firmware </w:t>
      </w:r>
    </w:p>
    <w:p w14:paraId="4856E02F" w14:textId="77777777" w:rsidR="00AA4F3D" w:rsidRPr="00870A93" w:rsidRDefault="00AA4F3D" w:rsidP="00AA4F3D">
      <w:pPr>
        <w:pStyle w:val="Paragraphedeliste1"/>
        <w:ind w:left="2160"/>
        <w:jc w:val="left"/>
        <w:rPr>
          <w:rFonts w:ascii="Helvetica" w:hAnsi="Helvetica"/>
          <w:sz w:val="22"/>
        </w:rPr>
      </w:pPr>
    </w:p>
    <w:p w14:paraId="5225F7F9" w14:textId="74866157" w:rsidR="00AA4F3D" w:rsidRPr="008061F5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Planification et journal de travail</w:t>
      </w:r>
      <w:r>
        <w:rPr>
          <w:rFonts w:ascii="Helvetica" w:hAnsi="Helvetica"/>
          <w:sz w:val="22"/>
        </w:rPr>
        <w:t> :</w:t>
      </w:r>
    </w:p>
    <w:p w14:paraId="112BD3BE" w14:textId="05133EB4" w:rsidR="00AA4F3D" w:rsidRPr="008061F5" w:rsidRDefault="00AA4F3D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Planification cohérente </w:t>
      </w:r>
    </w:p>
    <w:p w14:paraId="183F3A21" w14:textId="7295609F" w:rsidR="00AA4F3D" w:rsidRDefault="00AA4F3D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Journal de travail à jour </w:t>
      </w:r>
    </w:p>
    <w:p w14:paraId="67A8AB1F" w14:textId="4CB9ABBD" w:rsidR="00BF0526" w:rsidRDefault="00BF0526" w:rsidP="00BF0526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AC02963" w14:textId="77777777" w:rsidR="00BF0526" w:rsidRDefault="00BF0526" w:rsidP="00BF0526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Boitier </w:t>
      </w:r>
    </w:p>
    <w:p w14:paraId="3900A703" w14:textId="77777777" w:rsidR="00BF0526" w:rsidRDefault="00BF0526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Boitier imprimé </w:t>
      </w:r>
    </w:p>
    <w:p w14:paraId="09FE4595" w14:textId="64C9BDF7" w:rsidR="00BF0526" w:rsidRDefault="00BF0526" w:rsidP="00BF0526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DFE6707" w14:textId="77777777" w:rsidR="00A1049C" w:rsidRDefault="00A1049C" w:rsidP="00A1049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Software : </w:t>
      </w:r>
    </w:p>
    <w:p w14:paraId="23C37ABF" w14:textId="77777777" w:rsidR="00A1049C" w:rsidRDefault="00A1049C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Lecture de capteur -&gt; 100% </w:t>
      </w:r>
    </w:p>
    <w:p w14:paraId="1D48A6F7" w14:textId="29302805" w:rsidR="00A1049C" w:rsidRDefault="00A1049C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E-paper -&gt; affichage </w:t>
      </w:r>
      <w:r w:rsidR="008C1635">
        <w:rPr>
          <w:rFonts w:ascii="Helvetica" w:hAnsi="Helvetica"/>
          <w:sz w:val="22"/>
        </w:rPr>
        <w:t xml:space="preserve">avec récupération des valeurs depuis le site </w:t>
      </w:r>
      <w:r>
        <w:rPr>
          <w:rFonts w:ascii="Helvetica" w:hAnsi="Helvetica"/>
          <w:sz w:val="22"/>
        </w:rPr>
        <w:t xml:space="preserve">-&gt; </w:t>
      </w:r>
      <w:r w:rsidR="008A312C">
        <w:rPr>
          <w:rFonts w:ascii="Helvetica" w:hAnsi="Helvetica"/>
          <w:sz w:val="22"/>
        </w:rPr>
        <w:t>10</w:t>
      </w:r>
      <w:r>
        <w:rPr>
          <w:rFonts w:ascii="Helvetica" w:hAnsi="Helvetica"/>
          <w:sz w:val="22"/>
        </w:rPr>
        <w:t>0%</w:t>
      </w:r>
    </w:p>
    <w:p w14:paraId="073A0057" w14:textId="457E9A3E" w:rsidR="00A1049C" w:rsidRDefault="00A1049C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Configuration ESP -&gt; </w:t>
      </w:r>
      <w:r w:rsidR="008A312C">
        <w:rPr>
          <w:rFonts w:ascii="Helvetica" w:hAnsi="Helvetica"/>
          <w:sz w:val="22"/>
        </w:rPr>
        <w:t>10</w:t>
      </w:r>
      <w:r>
        <w:rPr>
          <w:rFonts w:ascii="Helvetica" w:hAnsi="Helvetica"/>
          <w:sz w:val="22"/>
        </w:rPr>
        <w:t xml:space="preserve">0% </w:t>
      </w:r>
    </w:p>
    <w:p w14:paraId="572BBC55" w14:textId="20C5592F" w:rsidR="00A1049C" w:rsidRDefault="00A1049C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Serveur web -&gt; 100% </w:t>
      </w:r>
    </w:p>
    <w:p w14:paraId="4DFB1EDD" w14:textId="77777777" w:rsidR="00853021" w:rsidRDefault="00853021" w:rsidP="00F65B1E">
      <w:pPr>
        <w:pStyle w:val="Paragraphedeliste1"/>
        <w:ind w:left="1276"/>
        <w:jc w:val="left"/>
        <w:rPr>
          <w:rFonts w:ascii="Helvetica" w:hAnsi="Helvetica"/>
          <w:sz w:val="22"/>
        </w:rPr>
      </w:pPr>
    </w:p>
    <w:p w14:paraId="01FD7F88" w14:textId="26C46683" w:rsidR="00853021" w:rsidRDefault="00853021" w:rsidP="0085302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Démo </w:t>
      </w:r>
    </w:p>
    <w:p w14:paraId="579D8861" w14:textId="168FABFA" w:rsidR="00853021" w:rsidRDefault="00853021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Démo du système en fonctionnement </w:t>
      </w:r>
    </w:p>
    <w:p w14:paraId="31D42D13" w14:textId="6C8B915A" w:rsidR="00AA4F3D" w:rsidRPr="000F5A1C" w:rsidRDefault="00AA4F3D" w:rsidP="00AA4F3D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0FC65C03" w14:textId="10C52CAD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Problèmes rencontrés</w:t>
      </w:r>
    </w:p>
    <w:p w14:paraId="481BB515" w14:textId="693503C6" w:rsidR="00466153" w:rsidRDefault="00466153" w:rsidP="00466153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Hardware :</w:t>
      </w:r>
    </w:p>
    <w:p w14:paraId="31DEBDBD" w14:textId="068C438F" w:rsidR="00466153" w:rsidRDefault="00910C65" w:rsidP="00466153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MOSFET Q1 </w:t>
      </w:r>
      <w:r w:rsidR="00310DDA">
        <w:rPr>
          <w:rFonts w:ascii="Helvetica" w:hAnsi="Helvetica"/>
          <w:sz w:val="22"/>
        </w:rPr>
        <w:t>défectueux</w:t>
      </w:r>
      <w:r>
        <w:rPr>
          <w:rFonts w:ascii="Helvetica" w:hAnsi="Helvetica"/>
          <w:sz w:val="22"/>
        </w:rPr>
        <w:t xml:space="preserve"> -&gt; pas de tension sur le drain, mais tension correcte sur la source et la </w:t>
      </w:r>
      <w:r w:rsidR="005A6EAC">
        <w:rPr>
          <w:rFonts w:ascii="Helvetica" w:hAnsi="Helvetica"/>
          <w:sz w:val="22"/>
        </w:rPr>
        <w:t>gate</w:t>
      </w:r>
    </w:p>
    <w:p w14:paraId="0F4D1C9E" w14:textId="7C26C888" w:rsidR="00310DDA" w:rsidRDefault="00310DDA" w:rsidP="00310DDA">
      <w:pPr>
        <w:pStyle w:val="Paragraphedeliste1"/>
        <w:jc w:val="left"/>
        <w:rPr>
          <w:rFonts w:ascii="Helvetica" w:hAnsi="Helvetica"/>
          <w:sz w:val="22"/>
        </w:rPr>
      </w:pPr>
    </w:p>
    <w:p w14:paraId="76E8051C" w14:textId="412EE33A" w:rsidR="00310DDA" w:rsidRDefault="00310DDA" w:rsidP="00310DD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Questions posées : </w:t>
      </w:r>
    </w:p>
    <w:p w14:paraId="3ED00D26" w14:textId="3EA535B9" w:rsidR="00310DDA" w:rsidRDefault="00F65B1E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1. </w:t>
      </w:r>
      <w:r w:rsidR="00207A80">
        <w:rPr>
          <w:rFonts w:ascii="Helvetica" w:hAnsi="Helvetica"/>
          <w:sz w:val="22"/>
        </w:rPr>
        <w:t>Dois-je mettre le listing de tous les c</w:t>
      </w:r>
      <w:r w:rsidR="00E5344D">
        <w:rPr>
          <w:rFonts w:ascii="Helvetica" w:hAnsi="Helvetica"/>
          <w:sz w:val="22"/>
        </w:rPr>
        <w:t xml:space="preserve">odes utilisées depuis github </w:t>
      </w:r>
      <w:r w:rsidR="009E196C">
        <w:rPr>
          <w:rFonts w:ascii="Helvetica" w:hAnsi="Helvetica"/>
          <w:sz w:val="22"/>
        </w:rPr>
        <w:t xml:space="preserve">en annexe ? </w:t>
      </w:r>
    </w:p>
    <w:p w14:paraId="651C50A7" w14:textId="51C23FE7" w:rsidR="009E196C" w:rsidRDefault="00F65B1E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2. </w:t>
      </w:r>
      <w:r w:rsidR="00E14FA1">
        <w:rPr>
          <w:rFonts w:ascii="Helvetica" w:hAnsi="Helvetica"/>
          <w:sz w:val="22"/>
        </w:rPr>
        <w:t xml:space="preserve">Puis-je utiliser </w:t>
      </w:r>
      <w:r w:rsidR="00151E3B">
        <w:rPr>
          <w:rFonts w:ascii="Helvetica" w:hAnsi="Helvetica"/>
          <w:sz w:val="22"/>
        </w:rPr>
        <w:t xml:space="preserve">un convertisseur en ligne pour décoder </w:t>
      </w:r>
      <w:r w:rsidR="0011074A">
        <w:rPr>
          <w:rFonts w:ascii="Helvetica" w:hAnsi="Helvetica"/>
          <w:sz w:val="22"/>
        </w:rPr>
        <w:t xml:space="preserve">le type double de mon UART </w:t>
      </w:r>
      <w:r w:rsidR="00151E3B">
        <w:rPr>
          <w:rFonts w:ascii="Helvetica" w:hAnsi="Helvetica"/>
          <w:sz w:val="22"/>
        </w:rPr>
        <w:t>?</w:t>
      </w:r>
    </w:p>
    <w:p w14:paraId="600252DD" w14:textId="501AF974" w:rsidR="00310DDA" w:rsidRDefault="00797796" w:rsidP="00797796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5E2B9455" w14:textId="77777777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lastRenderedPageBreak/>
        <w:t>Solutions proposées</w:t>
      </w:r>
    </w:p>
    <w:p w14:paraId="350AEB1D" w14:textId="77777777" w:rsidR="00EA0DD6" w:rsidRDefault="00EA0DD6" w:rsidP="00EA0DD6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Hardware :</w:t>
      </w:r>
    </w:p>
    <w:p w14:paraId="772F5C01" w14:textId="6171F319" w:rsidR="00F374D6" w:rsidRPr="00F374D6" w:rsidRDefault="00EA0DD6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Faire le pont avec le jumper </w:t>
      </w:r>
      <w:r w:rsidR="00310DDA">
        <w:rPr>
          <w:rFonts w:ascii="Helvetica" w:hAnsi="Helvetica"/>
          <w:sz w:val="22"/>
        </w:rPr>
        <w:t xml:space="preserve">J2 </w:t>
      </w:r>
      <w:r>
        <w:rPr>
          <w:rFonts w:ascii="Helvetica" w:hAnsi="Helvetica"/>
          <w:sz w:val="22"/>
        </w:rPr>
        <w:t xml:space="preserve">pour simuler </w:t>
      </w:r>
      <w:r w:rsidR="00310DDA">
        <w:rPr>
          <w:rFonts w:ascii="Helvetica" w:hAnsi="Helvetica"/>
          <w:sz w:val="22"/>
        </w:rPr>
        <w:t>l’activation du transistor</w:t>
      </w:r>
      <w:r w:rsidR="00163DA3">
        <w:rPr>
          <w:rFonts w:ascii="Helvetica" w:hAnsi="Helvetica"/>
          <w:sz w:val="22"/>
        </w:rPr>
        <w:t>, ce qui me permet d’envoyer les alarmes</w:t>
      </w:r>
      <w:r w:rsidR="006A7954">
        <w:rPr>
          <w:rFonts w:ascii="Helvetica" w:hAnsi="Helvetica"/>
          <w:sz w:val="22"/>
        </w:rPr>
        <w:t xml:space="preserve"> (seuil et tension piles)</w:t>
      </w:r>
    </w:p>
    <w:p w14:paraId="4C6EC5C2" w14:textId="1E4A3582" w:rsidR="00AA4F3D" w:rsidRDefault="00AA4F3D" w:rsidP="00AA4F3D">
      <w:pPr>
        <w:rPr>
          <w:rFonts w:ascii="Helvetica" w:hAnsi="Helvetica"/>
          <w:sz w:val="22"/>
        </w:rPr>
      </w:pPr>
    </w:p>
    <w:p w14:paraId="05B3AF89" w14:textId="038C1BB0" w:rsidR="002F7BB3" w:rsidRDefault="002F7BB3" w:rsidP="002F7BB3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Réponses </w:t>
      </w:r>
      <w:r w:rsidR="005C4B44">
        <w:rPr>
          <w:rFonts w:ascii="Helvetica" w:hAnsi="Helvetica"/>
          <w:sz w:val="22"/>
        </w:rPr>
        <w:t>aux</w:t>
      </w:r>
      <w:r>
        <w:rPr>
          <w:rFonts w:ascii="Helvetica" w:hAnsi="Helvetica"/>
          <w:sz w:val="22"/>
        </w:rPr>
        <w:t xml:space="preserve"> questions : </w:t>
      </w:r>
    </w:p>
    <w:p w14:paraId="7AE1EA1A" w14:textId="59147433" w:rsidR="002F7BB3" w:rsidRDefault="00F65B1E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1. </w:t>
      </w:r>
      <w:r w:rsidR="00807030">
        <w:rPr>
          <w:rFonts w:ascii="Helvetica" w:hAnsi="Helvetica"/>
          <w:sz w:val="22"/>
        </w:rPr>
        <w:t xml:space="preserve">Lister les fonctions utilisées et les lignes modifiées </w:t>
      </w:r>
    </w:p>
    <w:p w14:paraId="4AEA1C0D" w14:textId="6EC22A2D" w:rsidR="008B0B1A" w:rsidRDefault="00F65B1E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2. </w:t>
      </w:r>
      <w:r w:rsidR="00205F86">
        <w:rPr>
          <w:rFonts w:ascii="Helvetica" w:hAnsi="Helvetica"/>
          <w:sz w:val="22"/>
        </w:rPr>
        <w:t>Oui</w:t>
      </w:r>
    </w:p>
    <w:p w14:paraId="01677DE1" w14:textId="6B87F93F" w:rsidR="005D6FD4" w:rsidRPr="000F5A1C" w:rsidRDefault="005D6FD4" w:rsidP="005D6FD4">
      <w:pPr>
        <w:keepLines w:val="0"/>
        <w:jc w:val="left"/>
        <w:rPr>
          <w:rFonts w:ascii="Helvetica" w:hAnsi="Helvetica"/>
          <w:sz w:val="22"/>
        </w:rPr>
      </w:pPr>
    </w:p>
    <w:p w14:paraId="50A5901F" w14:textId="77777777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Décisions prises</w:t>
      </w:r>
    </w:p>
    <w:p w14:paraId="555DEECC" w14:textId="77777777" w:rsidR="00583464" w:rsidRDefault="00583464" w:rsidP="0058346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Hardware :</w:t>
      </w:r>
    </w:p>
    <w:p w14:paraId="1FC826CD" w14:textId="54B93A25" w:rsidR="00AA4F3D" w:rsidRDefault="00583464" w:rsidP="00F65B1E">
      <w:pPr>
        <w:pStyle w:val="Paragraphedeliste1"/>
        <w:numPr>
          <w:ilvl w:val="1"/>
          <w:numId w:val="7"/>
        </w:numPr>
        <w:ind w:left="127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Laisser le pont </w:t>
      </w:r>
      <w:r w:rsidR="000765FD">
        <w:rPr>
          <w:rFonts w:ascii="Helvetica" w:hAnsi="Helvetica"/>
          <w:sz w:val="22"/>
        </w:rPr>
        <w:t xml:space="preserve">sur le jumper </w:t>
      </w:r>
      <w:r w:rsidR="00310DDA">
        <w:rPr>
          <w:rFonts w:ascii="Helvetica" w:hAnsi="Helvetica"/>
          <w:sz w:val="22"/>
        </w:rPr>
        <w:t xml:space="preserve">J2 </w:t>
      </w:r>
      <w:r>
        <w:rPr>
          <w:rFonts w:ascii="Helvetica" w:hAnsi="Helvetica"/>
          <w:sz w:val="22"/>
        </w:rPr>
        <w:t xml:space="preserve">jusqu’à la présentation </w:t>
      </w:r>
      <w:r w:rsidR="005D6FD4">
        <w:rPr>
          <w:rFonts w:ascii="Helvetica" w:hAnsi="Helvetica"/>
          <w:sz w:val="22"/>
        </w:rPr>
        <w:t xml:space="preserve">afin </w:t>
      </w:r>
      <w:r w:rsidR="00324B48">
        <w:rPr>
          <w:rFonts w:ascii="Helvetica" w:hAnsi="Helvetica"/>
          <w:sz w:val="22"/>
        </w:rPr>
        <w:t>tout problème avec la carte vu qu’elle est fonctionnelle</w:t>
      </w:r>
    </w:p>
    <w:p w14:paraId="3CCEDDBC" w14:textId="77777777" w:rsidR="00AA4F3D" w:rsidRPr="00A54344" w:rsidRDefault="00AA4F3D" w:rsidP="00D2692E">
      <w:pPr>
        <w:pStyle w:val="Paragraphedeliste1"/>
        <w:ind w:left="0"/>
        <w:jc w:val="left"/>
        <w:rPr>
          <w:rFonts w:ascii="Helvetica" w:hAnsi="Helvetica"/>
          <w:i/>
          <w:sz w:val="22"/>
        </w:rPr>
      </w:pPr>
    </w:p>
    <w:p w14:paraId="671D3E0D" w14:textId="77777777" w:rsidR="00AA4F3D" w:rsidRPr="000F5A1C" w:rsidRDefault="00AA4F3D" w:rsidP="00AA4F3D">
      <w:pPr>
        <w:rPr>
          <w:rFonts w:ascii="Helvetica" w:hAnsi="Helvetica"/>
          <w:i/>
        </w:rPr>
      </w:pPr>
    </w:p>
    <w:p w14:paraId="67E260DF" w14:textId="62A5C810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 xml:space="preserve">Suite du projet / objectifs - jusqu’au </w:t>
      </w:r>
      <w:r w:rsidR="00D2692E">
        <w:rPr>
          <w:rFonts w:ascii="Helvetica" w:hAnsi="Helvetica"/>
          <w:color w:val="auto"/>
        </w:rPr>
        <w:t>24 septembre</w:t>
      </w:r>
    </w:p>
    <w:p w14:paraId="5FDCE4BD" w14:textId="6A5C380C" w:rsidR="00AA4F3D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Ecriture du rapport</w:t>
      </w:r>
    </w:p>
    <w:p w14:paraId="2D74B10E" w14:textId="45B96661" w:rsidR="00AA4F3D" w:rsidRDefault="00AA4F3D" w:rsidP="00F65B1E">
      <w:pPr>
        <w:pStyle w:val="Paragraphedeliste1"/>
        <w:numPr>
          <w:ilvl w:val="1"/>
          <w:numId w:val="8"/>
        </w:numPr>
        <w:ind w:left="127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Finaliser le</w:t>
      </w:r>
      <w:r w:rsidR="00D2692E">
        <w:rPr>
          <w:rFonts w:ascii="Helvetica" w:hAnsi="Helvetica"/>
          <w:sz w:val="22"/>
        </w:rPr>
        <w:t xml:space="preserve"> rapport </w:t>
      </w:r>
    </w:p>
    <w:p w14:paraId="48EA0E82" w14:textId="77777777" w:rsidR="00AA4F3D" w:rsidRPr="000F5A1C" w:rsidRDefault="00AA4F3D" w:rsidP="00AA4F3D">
      <w:pPr>
        <w:pStyle w:val="Paragraphedeliste1"/>
        <w:ind w:left="0"/>
        <w:rPr>
          <w:rFonts w:ascii="Helvetica" w:hAnsi="Helvetica"/>
          <w:sz w:val="22"/>
        </w:rPr>
      </w:pPr>
    </w:p>
    <w:p w14:paraId="4C1D9877" w14:textId="57533F60" w:rsidR="00AA4F3D" w:rsidRPr="00065B84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Prochaine réunion :</w:t>
      </w:r>
    </w:p>
    <w:p w14:paraId="20FD4866" w14:textId="584D4DF8" w:rsidR="00AA4F3D" w:rsidRDefault="00AA4F3D" w:rsidP="00AA4F3D">
      <w:pPr>
        <w:rPr>
          <w:rFonts w:ascii="Helvetica" w:hAnsi="Helvetica"/>
        </w:rPr>
      </w:pPr>
    </w:p>
    <w:p w14:paraId="28B4FCC9" w14:textId="37F7C080" w:rsidR="00AA4F3D" w:rsidRPr="00043977" w:rsidRDefault="00821850" w:rsidP="00AA4F3D">
      <w:pPr>
        <w:rPr>
          <w:rFonts w:ascii="Helvetica" w:hAnsi="Helvetica"/>
        </w:rPr>
      </w:pPr>
      <w:r>
        <w:rPr>
          <w:rFonts w:ascii="Helvetica" w:hAnsi="Helvetica"/>
        </w:rPr>
        <w:t>-</w:t>
      </w:r>
    </w:p>
    <w:p w14:paraId="52B0853E" w14:textId="77777777" w:rsidR="00AA4F3D" w:rsidRPr="00043977" w:rsidRDefault="00AA4F3D" w:rsidP="00AA4F3D">
      <w:pPr>
        <w:rPr>
          <w:rFonts w:ascii="Helvetica" w:hAnsi="Helvetica"/>
        </w:rPr>
      </w:pPr>
    </w:p>
    <w:p w14:paraId="4B88B01F" w14:textId="563CAFF9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Destinataires de ce PV</w:t>
      </w:r>
    </w:p>
    <w:p w14:paraId="63739607" w14:textId="77777777" w:rsidR="007C7583" w:rsidRDefault="007C7583" w:rsidP="007C7583">
      <w:pPr>
        <w:rPr>
          <w:rStyle w:val="fontstyle01"/>
        </w:rPr>
      </w:pPr>
      <w:r>
        <w:rPr>
          <w:rStyle w:val="fontstyle01"/>
        </w:rPr>
        <w:t xml:space="preserve">Aurélie Cuagnier, Secrétaire </w:t>
      </w:r>
    </w:p>
    <w:p w14:paraId="644F6BF3" w14:textId="740865FE" w:rsidR="007C7583" w:rsidRDefault="007C7583" w:rsidP="007C7583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Philippe Bovey, Maître de diplôme</w:t>
      </w:r>
    </w:p>
    <w:p w14:paraId="013DA8FA" w14:textId="77777777" w:rsidR="007C7583" w:rsidRDefault="007C7583" w:rsidP="007C7583">
      <w:pPr>
        <w:rPr>
          <w:rFonts w:ascii="Helvetica" w:hAnsi="Helvetica"/>
          <w:sz w:val="22"/>
        </w:rPr>
      </w:pPr>
    </w:p>
    <w:p w14:paraId="13C86718" w14:textId="1F033F58" w:rsidR="00AA4F3D" w:rsidRPr="000F5A1C" w:rsidRDefault="00AA4F3D" w:rsidP="00AA4F3D">
      <w:pPr>
        <w:ind w:left="4956" w:firstLine="708"/>
        <w:jc w:val="left"/>
        <w:rPr>
          <w:rFonts w:ascii="Helvetica" w:hAnsi="Helvetica"/>
          <w:sz w:val="22"/>
        </w:rPr>
      </w:pPr>
      <w:r w:rsidRPr="000F5A1C">
        <w:rPr>
          <w:rFonts w:ascii="Helvetica" w:hAnsi="Helvetica"/>
          <w:sz w:val="22"/>
        </w:rPr>
        <w:t xml:space="preserve">Lausanne le </w:t>
      </w:r>
      <w:r w:rsidR="00D82CE2">
        <w:rPr>
          <w:rFonts w:ascii="Helvetica" w:hAnsi="Helvetica"/>
          <w:sz w:val="22"/>
        </w:rPr>
        <w:t>19.09</w:t>
      </w:r>
      <w:r w:rsidRPr="000F5A1C">
        <w:rPr>
          <w:rFonts w:ascii="Helvetica" w:hAnsi="Helvetica"/>
          <w:sz w:val="22"/>
        </w:rPr>
        <w:t>.2024</w:t>
      </w:r>
    </w:p>
    <w:p w14:paraId="0F51C399" w14:textId="77777777" w:rsidR="00AA4F3D" w:rsidRPr="000F5A1C" w:rsidRDefault="00AA4F3D" w:rsidP="00AA4F3D">
      <w:pPr>
        <w:ind w:left="2124" w:firstLine="708"/>
        <w:jc w:val="left"/>
        <w:rPr>
          <w:rFonts w:ascii="Helvetica" w:hAnsi="Helvetica"/>
          <w:sz w:val="22"/>
        </w:rPr>
      </w:pPr>
    </w:p>
    <w:p w14:paraId="336EEB06" w14:textId="77777777" w:rsidR="00AA4F3D" w:rsidRPr="00BD2325" w:rsidRDefault="00AA4F3D" w:rsidP="00AA4F3D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Mélissa Perret </w:t>
      </w:r>
    </w:p>
    <w:p w14:paraId="22ECFF2A" w14:textId="627975F7" w:rsidR="00126D2F" w:rsidRPr="00AA4F3D" w:rsidRDefault="00126D2F" w:rsidP="00AA4F3D"/>
    <w:sectPr w:rsidR="00126D2F" w:rsidRPr="00AA4F3D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24DF1" w14:textId="77777777" w:rsidR="000C3749" w:rsidRDefault="000C3749" w:rsidP="002655E6">
      <w:r>
        <w:separator/>
      </w:r>
    </w:p>
  </w:endnote>
  <w:endnote w:type="continuationSeparator" w:id="0">
    <w:p w14:paraId="01D19FAF" w14:textId="77777777" w:rsidR="000C3749" w:rsidRDefault="000C3749" w:rsidP="002655E6">
      <w:r>
        <w:continuationSeparator/>
      </w:r>
    </w:p>
  </w:endnote>
  <w:endnote w:type="continuationNotice" w:id="1">
    <w:p w14:paraId="128FFAEC" w14:textId="77777777" w:rsidR="000C3749" w:rsidRDefault="000C3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F8A5" w14:textId="0297EE2B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4AC98E7E" wp14:editId="316C669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E13F9" id="Connecteur droit 2" o:spid="_x0000_s1026" style="position:absolute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C12400">
      <w:rPr>
        <w:rFonts w:ascii="Helvetica" w:hAnsi="Helvetica"/>
        <w:sz w:val="20"/>
      </w:rPr>
      <w:t>PV 18_09_24.docx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C12400">
      <w:rPr>
        <w:rFonts w:ascii="Helvetica" w:hAnsi="Helvetica"/>
        <w:sz w:val="20"/>
      </w:rPr>
      <w:t>20.09.2024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9D0B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3021FD28" wp14:editId="22F9BBD4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5DAF7BA5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3027622D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1EE2E23" w14:textId="0ED91BE1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C12400">
      <w:rPr>
        <w:rFonts w:ascii="Helvetica" w:hAnsi="Helvetica"/>
        <w:color w:val="595959" w:themeColor="text1" w:themeTint="A6"/>
      </w:rPr>
      <w:t>PV 18_09_24.docx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7C480" w14:textId="77777777" w:rsidR="000C3749" w:rsidRDefault="000C3749" w:rsidP="002655E6">
      <w:r>
        <w:separator/>
      </w:r>
    </w:p>
  </w:footnote>
  <w:footnote w:type="continuationSeparator" w:id="0">
    <w:p w14:paraId="7CB7A534" w14:textId="77777777" w:rsidR="000C3749" w:rsidRDefault="000C3749" w:rsidP="002655E6">
      <w:r>
        <w:continuationSeparator/>
      </w:r>
    </w:p>
  </w:footnote>
  <w:footnote w:type="continuationNotice" w:id="1">
    <w:p w14:paraId="254E649F" w14:textId="77777777" w:rsidR="000C3749" w:rsidRDefault="000C37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B61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1280CB97" wp14:editId="720F29F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373F974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D9C43FC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352F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6A8A17F" wp14:editId="2E485B8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28EC3471" wp14:editId="08A4AA32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2E41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1C5F538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725D2029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053"/>
    <w:multiLevelType w:val="multilevel"/>
    <w:tmpl w:val="1EC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80F21"/>
    <w:multiLevelType w:val="multilevel"/>
    <w:tmpl w:val="1DD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C45B7"/>
    <w:multiLevelType w:val="multilevel"/>
    <w:tmpl w:val="905A4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4359FD"/>
    <w:multiLevelType w:val="multilevel"/>
    <w:tmpl w:val="129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632A6"/>
    <w:multiLevelType w:val="multilevel"/>
    <w:tmpl w:val="71D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4067D"/>
    <w:multiLevelType w:val="multilevel"/>
    <w:tmpl w:val="16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6FA2"/>
    <w:multiLevelType w:val="multilevel"/>
    <w:tmpl w:val="D64A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51BC"/>
    <w:multiLevelType w:val="multilevel"/>
    <w:tmpl w:val="9FC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F303E"/>
    <w:multiLevelType w:val="hybridMultilevel"/>
    <w:tmpl w:val="5530A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24E0"/>
    <w:multiLevelType w:val="multilevel"/>
    <w:tmpl w:val="995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F1DD6"/>
    <w:multiLevelType w:val="multilevel"/>
    <w:tmpl w:val="BF5CD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E33D8"/>
    <w:multiLevelType w:val="multilevel"/>
    <w:tmpl w:val="236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87302"/>
    <w:multiLevelType w:val="multilevel"/>
    <w:tmpl w:val="DF3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2BC9"/>
    <w:multiLevelType w:val="multilevel"/>
    <w:tmpl w:val="0FB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5"/>
  </w:num>
  <w:num w:numId="14">
    <w:abstractNumId w:val="3"/>
  </w:num>
  <w:num w:numId="15">
    <w:abstractNumId w:val="10"/>
  </w:num>
  <w:num w:numId="16">
    <w:abstractNumId w:val="14"/>
  </w:num>
  <w:num w:numId="17">
    <w:abstractNumId w:val="11"/>
  </w:num>
  <w:num w:numId="18">
    <w:abstractNumId w:val="16"/>
  </w:num>
  <w:num w:numId="19">
    <w:abstractNumId w:val="1"/>
  </w:num>
  <w:num w:numId="20">
    <w:abstractNumId w:val="19"/>
  </w:num>
  <w:num w:numId="21">
    <w:abstractNumId w:val="4"/>
  </w:num>
  <w:num w:numId="22">
    <w:abstractNumId w:val="13"/>
  </w:num>
  <w:num w:numId="23">
    <w:abstractNumId w:val="6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CD"/>
    <w:rsid w:val="00034679"/>
    <w:rsid w:val="00043977"/>
    <w:rsid w:val="00065B84"/>
    <w:rsid w:val="00066921"/>
    <w:rsid w:val="000765FD"/>
    <w:rsid w:val="00080935"/>
    <w:rsid w:val="00096512"/>
    <w:rsid w:val="000971F9"/>
    <w:rsid w:val="000A24CA"/>
    <w:rsid w:val="000A5FAF"/>
    <w:rsid w:val="000C3749"/>
    <w:rsid w:val="000D4686"/>
    <w:rsid w:val="000D4749"/>
    <w:rsid w:val="000D4DCD"/>
    <w:rsid w:val="000E1520"/>
    <w:rsid w:val="000F361A"/>
    <w:rsid w:val="000F3849"/>
    <w:rsid w:val="000F5A1C"/>
    <w:rsid w:val="000F7636"/>
    <w:rsid w:val="00101F99"/>
    <w:rsid w:val="0011074A"/>
    <w:rsid w:val="00111C80"/>
    <w:rsid w:val="00126D2F"/>
    <w:rsid w:val="00143F8F"/>
    <w:rsid w:val="00151E3B"/>
    <w:rsid w:val="00160122"/>
    <w:rsid w:val="001615CB"/>
    <w:rsid w:val="00163DA3"/>
    <w:rsid w:val="00166A51"/>
    <w:rsid w:val="001710D7"/>
    <w:rsid w:val="0018553E"/>
    <w:rsid w:val="00191271"/>
    <w:rsid w:val="00192D3C"/>
    <w:rsid w:val="00197BF0"/>
    <w:rsid w:val="001A3423"/>
    <w:rsid w:val="001B2A6E"/>
    <w:rsid w:val="00205F86"/>
    <w:rsid w:val="00207A80"/>
    <w:rsid w:val="002123C8"/>
    <w:rsid w:val="002151A0"/>
    <w:rsid w:val="00227868"/>
    <w:rsid w:val="002301DD"/>
    <w:rsid w:val="0023369C"/>
    <w:rsid w:val="002347C6"/>
    <w:rsid w:val="00261995"/>
    <w:rsid w:val="0026312D"/>
    <w:rsid w:val="002655E6"/>
    <w:rsid w:val="00265A16"/>
    <w:rsid w:val="002A7457"/>
    <w:rsid w:val="002B04DE"/>
    <w:rsid w:val="002B37F6"/>
    <w:rsid w:val="002C0692"/>
    <w:rsid w:val="002C1E8B"/>
    <w:rsid w:val="002C4884"/>
    <w:rsid w:val="002D46E3"/>
    <w:rsid w:val="002E5321"/>
    <w:rsid w:val="002F58BB"/>
    <w:rsid w:val="002F7BB3"/>
    <w:rsid w:val="00301C4B"/>
    <w:rsid w:val="0030224E"/>
    <w:rsid w:val="0030744C"/>
    <w:rsid w:val="00310DDA"/>
    <w:rsid w:val="00311346"/>
    <w:rsid w:val="00324B48"/>
    <w:rsid w:val="003300AA"/>
    <w:rsid w:val="00335EC5"/>
    <w:rsid w:val="003376E9"/>
    <w:rsid w:val="003425CC"/>
    <w:rsid w:val="00353110"/>
    <w:rsid w:val="00361D87"/>
    <w:rsid w:val="00363367"/>
    <w:rsid w:val="00393B8C"/>
    <w:rsid w:val="003A0C10"/>
    <w:rsid w:val="003B2764"/>
    <w:rsid w:val="003E4B03"/>
    <w:rsid w:val="003F093F"/>
    <w:rsid w:val="00426F03"/>
    <w:rsid w:val="00427F0B"/>
    <w:rsid w:val="0045459B"/>
    <w:rsid w:val="00455E26"/>
    <w:rsid w:val="00466153"/>
    <w:rsid w:val="00470150"/>
    <w:rsid w:val="00470BAA"/>
    <w:rsid w:val="004768F6"/>
    <w:rsid w:val="00477360"/>
    <w:rsid w:val="004836D5"/>
    <w:rsid w:val="00490EB0"/>
    <w:rsid w:val="004925F1"/>
    <w:rsid w:val="004A69B7"/>
    <w:rsid w:val="004B5E08"/>
    <w:rsid w:val="004C78D0"/>
    <w:rsid w:val="004C7F4E"/>
    <w:rsid w:val="004F20B9"/>
    <w:rsid w:val="004F796E"/>
    <w:rsid w:val="00501567"/>
    <w:rsid w:val="00523699"/>
    <w:rsid w:val="005403B5"/>
    <w:rsid w:val="00554535"/>
    <w:rsid w:val="00560EBD"/>
    <w:rsid w:val="00564971"/>
    <w:rsid w:val="00566502"/>
    <w:rsid w:val="00583464"/>
    <w:rsid w:val="005A49DC"/>
    <w:rsid w:val="005A4B48"/>
    <w:rsid w:val="005A6EAC"/>
    <w:rsid w:val="005A7DCF"/>
    <w:rsid w:val="005B6F0D"/>
    <w:rsid w:val="005C1159"/>
    <w:rsid w:val="005C4B44"/>
    <w:rsid w:val="005D6FD4"/>
    <w:rsid w:val="0060118D"/>
    <w:rsid w:val="00617982"/>
    <w:rsid w:val="00633121"/>
    <w:rsid w:val="00633C07"/>
    <w:rsid w:val="006341E9"/>
    <w:rsid w:val="00634F3E"/>
    <w:rsid w:val="006369B0"/>
    <w:rsid w:val="00637106"/>
    <w:rsid w:val="00640643"/>
    <w:rsid w:val="00662F51"/>
    <w:rsid w:val="00663625"/>
    <w:rsid w:val="0066521D"/>
    <w:rsid w:val="00681E8A"/>
    <w:rsid w:val="00693D8B"/>
    <w:rsid w:val="006A7954"/>
    <w:rsid w:val="006B3434"/>
    <w:rsid w:val="006B6242"/>
    <w:rsid w:val="006C40B3"/>
    <w:rsid w:val="006C4F1B"/>
    <w:rsid w:val="006D0B20"/>
    <w:rsid w:val="00705071"/>
    <w:rsid w:val="007060FD"/>
    <w:rsid w:val="00715872"/>
    <w:rsid w:val="00751380"/>
    <w:rsid w:val="00763774"/>
    <w:rsid w:val="00764F43"/>
    <w:rsid w:val="00770399"/>
    <w:rsid w:val="0079376B"/>
    <w:rsid w:val="00797796"/>
    <w:rsid w:val="007C72D1"/>
    <w:rsid w:val="007C7583"/>
    <w:rsid w:val="007F6E75"/>
    <w:rsid w:val="007F72A2"/>
    <w:rsid w:val="0080061C"/>
    <w:rsid w:val="008061F5"/>
    <w:rsid w:val="00807030"/>
    <w:rsid w:val="00821850"/>
    <w:rsid w:val="00853021"/>
    <w:rsid w:val="008539C4"/>
    <w:rsid w:val="00870A93"/>
    <w:rsid w:val="00876E79"/>
    <w:rsid w:val="008A312C"/>
    <w:rsid w:val="008A3AEB"/>
    <w:rsid w:val="008B0B1A"/>
    <w:rsid w:val="008B44C4"/>
    <w:rsid w:val="008B6402"/>
    <w:rsid w:val="008C1635"/>
    <w:rsid w:val="008C3788"/>
    <w:rsid w:val="00910C65"/>
    <w:rsid w:val="00914C86"/>
    <w:rsid w:val="00917160"/>
    <w:rsid w:val="00917E20"/>
    <w:rsid w:val="009221D4"/>
    <w:rsid w:val="00935F23"/>
    <w:rsid w:val="00936B11"/>
    <w:rsid w:val="00937DC0"/>
    <w:rsid w:val="009526BF"/>
    <w:rsid w:val="009A1DB6"/>
    <w:rsid w:val="009B1F4C"/>
    <w:rsid w:val="009D0890"/>
    <w:rsid w:val="009E196C"/>
    <w:rsid w:val="00A0572D"/>
    <w:rsid w:val="00A1049C"/>
    <w:rsid w:val="00A10A38"/>
    <w:rsid w:val="00A14521"/>
    <w:rsid w:val="00A17B5F"/>
    <w:rsid w:val="00A215EC"/>
    <w:rsid w:val="00A2693A"/>
    <w:rsid w:val="00A40197"/>
    <w:rsid w:val="00A47F1D"/>
    <w:rsid w:val="00A54344"/>
    <w:rsid w:val="00A5661C"/>
    <w:rsid w:val="00A72D4D"/>
    <w:rsid w:val="00A86C31"/>
    <w:rsid w:val="00A90137"/>
    <w:rsid w:val="00A93497"/>
    <w:rsid w:val="00AA4C84"/>
    <w:rsid w:val="00AA4F3D"/>
    <w:rsid w:val="00AB1E79"/>
    <w:rsid w:val="00AB5FAC"/>
    <w:rsid w:val="00AD6D83"/>
    <w:rsid w:val="00AD7F69"/>
    <w:rsid w:val="00AE76C9"/>
    <w:rsid w:val="00AF65DB"/>
    <w:rsid w:val="00B337FC"/>
    <w:rsid w:val="00B33C7F"/>
    <w:rsid w:val="00B345AF"/>
    <w:rsid w:val="00B44D5A"/>
    <w:rsid w:val="00B53156"/>
    <w:rsid w:val="00B711EB"/>
    <w:rsid w:val="00BA37BE"/>
    <w:rsid w:val="00BB50B4"/>
    <w:rsid w:val="00BD1CA5"/>
    <w:rsid w:val="00BD2325"/>
    <w:rsid w:val="00BD3DBF"/>
    <w:rsid w:val="00BD7A43"/>
    <w:rsid w:val="00BE4328"/>
    <w:rsid w:val="00BF0526"/>
    <w:rsid w:val="00BF4B97"/>
    <w:rsid w:val="00C07DBC"/>
    <w:rsid w:val="00C12400"/>
    <w:rsid w:val="00C15C65"/>
    <w:rsid w:val="00C244EC"/>
    <w:rsid w:val="00C261D6"/>
    <w:rsid w:val="00C30FBC"/>
    <w:rsid w:val="00C33FFD"/>
    <w:rsid w:val="00C3421B"/>
    <w:rsid w:val="00C636AF"/>
    <w:rsid w:val="00C90E8E"/>
    <w:rsid w:val="00CA4872"/>
    <w:rsid w:val="00CA5490"/>
    <w:rsid w:val="00CB063C"/>
    <w:rsid w:val="00CC289F"/>
    <w:rsid w:val="00CD69BE"/>
    <w:rsid w:val="00D069B3"/>
    <w:rsid w:val="00D21A97"/>
    <w:rsid w:val="00D2692E"/>
    <w:rsid w:val="00D32A25"/>
    <w:rsid w:val="00D437A3"/>
    <w:rsid w:val="00D45334"/>
    <w:rsid w:val="00D45D1C"/>
    <w:rsid w:val="00D466BF"/>
    <w:rsid w:val="00D474B3"/>
    <w:rsid w:val="00D51808"/>
    <w:rsid w:val="00D65918"/>
    <w:rsid w:val="00D66767"/>
    <w:rsid w:val="00D7583A"/>
    <w:rsid w:val="00D7627A"/>
    <w:rsid w:val="00D8070A"/>
    <w:rsid w:val="00D82CE2"/>
    <w:rsid w:val="00D976AE"/>
    <w:rsid w:val="00DA4DC3"/>
    <w:rsid w:val="00DB3993"/>
    <w:rsid w:val="00DC275E"/>
    <w:rsid w:val="00DD1443"/>
    <w:rsid w:val="00DD53BC"/>
    <w:rsid w:val="00E05047"/>
    <w:rsid w:val="00E126C6"/>
    <w:rsid w:val="00E14FA1"/>
    <w:rsid w:val="00E277F8"/>
    <w:rsid w:val="00E5344D"/>
    <w:rsid w:val="00E5432D"/>
    <w:rsid w:val="00E60292"/>
    <w:rsid w:val="00E80D24"/>
    <w:rsid w:val="00E8514D"/>
    <w:rsid w:val="00E92A2B"/>
    <w:rsid w:val="00E93454"/>
    <w:rsid w:val="00EA0DD6"/>
    <w:rsid w:val="00EA71FA"/>
    <w:rsid w:val="00EC03DD"/>
    <w:rsid w:val="00EC6965"/>
    <w:rsid w:val="00EE65DB"/>
    <w:rsid w:val="00EF6E52"/>
    <w:rsid w:val="00F031B3"/>
    <w:rsid w:val="00F122D2"/>
    <w:rsid w:val="00F26064"/>
    <w:rsid w:val="00F3399E"/>
    <w:rsid w:val="00F374D6"/>
    <w:rsid w:val="00F42F00"/>
    <w:rsid w:val="00F526FB"/>
    <w:rsid w:val="00F65B1E"/>
    <w:rsid w:val="00F76A18"/>
    <w:rsid w:val="00F77EC7"/>
    <w:rsid w:val="00F80E06"/>
    <w:rsid w:val="00F82F05"/>
    <w:rsid w:val="00F83ED6"/>
    <w:rsid w:val="00FA1B06"/>
    <w:rsid w:val="00FB17EF"/>
    <w:rsid w:val="00FC2ACC"/>
    <w:rsid w:val="00FD1D56"/>
    <w:rsid w:val="00FD29E4"/>
    <w:rsid w:val="00FD3B8B"/>
    <w:rsid w:val="00FF2A95"/>
    <w:rsid w:val="0BF4BEC7"/>
    <w:rsid w:val="13487089"/>
    <w:rsid w:val="189F15EA"/>
    <w:rsid w:val="358FD1A2"/>
    <w:rsid w:val="4957FAD0"/>
    <w:rsid w:val="7CE4C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36E78D"/>
  <w15:docId w15:val="{4BA11E70-4F4C-4025-A86A-B5E8A7E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D4DCD"/>
    <w:pPr>
      <w:keepLines w:val="0"/>
      <w:spacing w:before="100" w:beforeAutospacing="1" w:after="100" w:afterAutospacing="1"/>
      <w:jc w:val="left"/>
    </w:pPr>
    <w:rPr>
      <w:lang w:eastAsia="fr-CH"/>
    </w:rPr>
  </w:style>
  <w:style w:type="character" w:customStyle="1" w:styleId="normaltextrun">
    <w:name w:val="normaltextrun"/>
    <w:basedOn w:val="Policepardfaut"/>
    <w:rsid w:val="000D4DCD"/>
  </w:style>
  <w:style w:type="character" w:customStyle="1" w:styleId="eop">
    <w:name w:val="eop"/>
    <w:basedOn w:val="Policepardfaut"/>
    <w:rsid w:val="000D4DCD"/>
  </w:style>
  <w:style w:type="paragraph" w:styleId="Commentaire">
    <w:name w:val="annotation text"/>
    <w:basedOn w:val="Normal"/>
    <w:link w:val="CommentaireCar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Pr>
      <w:lang w:eastAsia="fr-FR"/>
    </w:rPr>
  </w:style>
  <w:style w:type="character" w:styleId="Marquedecommentaire">
    <w:name w:val="annotation reference"/>
    <w:basedOn w:val="Policepardfaut"/>
    <w:semiHidden/>
    <w:unhideWhenUsed/>
    <w:rPr>
      <w:sz w:val="16"/>
      <w:szCs w:val="16"/>
    </w:rPr>
  </w:style>
  <w:style w:type="character" w:customStyle="1" w:styleId="fontstyle01">
    <w:name w:val="fontstyle01"/>
    <w:basedOn w:val="Policepardfaut"/>
    <w:rsid w:val="007F6E75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perret\OneDrive%20-%20Education%20Vaud\Bureau\2409_Mesure%20Temp&#233;rature\doc\PV\MODELE_Proces-verbal_v3-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148e39-ee96-4d5c-b5d7-66a7cd0f54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18" ma:contentTypeDescription="Crée un document." ma:contentTypeScope="" ma:versionID="abf4883db94c85613c198504f60ee8c1">
  <xsd:schema xmlns:xsd="http://www.w3.org/2001/XMLSchema" xmlns:xs="http://www.w3.org/2001/XMLSchema" xmlns:p="http://schemas.microsoft.com/office/2006/metadata/properties" xmlns:ns3="06bde816-d1e4-438b-873a-264180d3bfb0" xmlns:ns4="13148e39-ee96-4d5c-b5d7-66a7cd0f5408" targetNamespace="http://schemas.microsoft.com/office/2006/metadata/properties" ma:root="true" ma:fieldsID="53a822f96b5b82da6eb2a57de6d51047" ns3:_="" ns4:_="">
    <xsd:import namespace="06bde816-d1e4-438b-873a-264180d3bfb0"/>
    <xsd:import namespace="13148e39-ee96-4d5c-b5d7-66a7cd0f54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13148e39-ee96-4d5c-b5d7-66a7cd0f5408"/>
  </ds:schemaRefs>
</ds:datastoreItem>
</file>

<file path=customXml/itemProps3.xml><?xml version="1.0" encoding="utf-8"?>
<ds:datastoreItem xmlns:ds="http://schemas.openxmlformats.org/officeDocument/2006/customXml" ds:itemID="{73D24B6C-72B6-4F0D-8820-E9E4EB5E0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de816-d1e4-438b-873a-264180d3bfb0"/>
    <ds:schemaRef ds:uri="13148e39-ee96-4d5c-b5d7-66a7cd0f5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MODELE_Proces-verbal_v3-0.dotx</Template>
  <TotalTime>188</TotalTime>
  <Pages>2</Pages>
  <Words>222</Words>
  <Characters>1227</Characters>
  <Application>Microsoft Office Word</Application>
  <DocSecurity>0</DocSecurity>
  <Lines>10</Lines>
  <Paragraphs>2</Paragraphs>
  <ScaleCrop>false</ScaleCrop>
  <Company>ETML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subject/>
  <dc:creator>Melissa Perret</dc:creator>
  <cp:keywords/>
  <cp:lastModifiedBy>Melissa Marie Perret</cp:lastModifiedBy>
  <cp:revision>57</cp:revision>
  <cp:lastPrinted>2024-09-20T14:29:00Z</cp:lastPrinted>
  <dcterms:created xsi:type="dcterms:W3CDTF">2024-09-18T12:52:00Z</dcterms:created>
  <dcterms:modified xsi:type="dcterms:W3CDTF">2024-09-20T14:29:00Z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0x01010028D00B648868CD498F71DBAE3098F591</vt:lpwstr>
  </property>
  <property fmtid="{D5CDD505-2E9C-101B-9397-08002B2CF9AE}" pid="3" name="MediaServiceImageTags">
    <vt:lpwstr/>
  </property>
</Properties>
</file>