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D4837" w14:textId="6D0291E8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6B3434">
        <w:rPr>
          <w:rFonts w:ascii="Helvetica" w:hAnsi="Helvetica"/>
          <w:color w:val="auto"/>
          <w:sz w:val="32"/>
          <w:szCs w:val="32"/>
        </w:rPr>
        <w:t>11</w:t>
      </w:r>
      <w:r w:rsidR="00617982" w:rsidRPr="000D4DCD">
        <w:rPr>
          <w:rFonts w:ascii="Helvetica" w:hAnsi="Helvetica"/>
          <w:color w:val="auto"/>
          <w:sz w:val="32"/>
          <w:szCs w:val="32"/>
        </w:rPr>
        <w:t>.0</w:t>
      </w:r>
      <w:r w:rsidR="006B3434">
        <w:rPr>
          <w:rFonts w:ascii="Helvetica" w:hAnsi="Helvetica"/>
          <w:color w:val="auto"/>
          <w:sz w:val="32"/>
          <w:szCs w:val="32"/>
        </w:rPr>
        <w:t>9</w:t>
      </w:r>
      <w:r w:rsidR="00617982" w:rsidRPr="000D4DCD">
        <w:rPr>
          <w:rFonts w:ascii="Helvetica" w:hAnsi="Helvetica"/>
          <w:color w:val="auto"/>
          <w:sz w:val="32"/>
          <w:szCs w:val="32"/>
        </w:rPr>
        <w:t>.20</w:t>
      </w:r>
      <w:r w:rsidR="0026312D" w:rsidRPr="000D4DCD">
        <w:rPr>
          <w:rFonts w:ascii="Helvetica" w:hAnsi="Helvetica"/>
          <w:color w:val="auto"/>
          <w:sz w:val="32"/>
          <w:szCs w:val="32"/>
        </w:rPr>
        <w:t>24</w:t>
      </w:r>
    </w:p>
    <w:p w14:paraId="0828200E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066263CD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079B511F" w14:textId="4AE91C6E" w:rsidR="00D45334" w:rsidRPr="000D4DCD" w:rsidRDefault="00F83E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0D4DCD">
        <w:rPr>
          <w:rFonts w:ascii="Helvetica" w:hAnsi="Helvetica"/>
          <w:sz w:val="22"/>
        </w:rPr>
        <w:t>M</w:t>
      </w:r>
      <w:r w:rsidR="00D45334" w:rsidRPr="000D4DCD">
        <w:rPr>
          <w:rFonts w:ascii="Helvetica" w:hAnsi="Helvetica"/>
          <w:sz w:val="22"/>
        </w:rPr>
        <w:t xml:space="preserve">me </w:t>
      </w:r>
      <w:r w:rsidR="000D4DCD" w:rsidRPr="000D4DCD">
        <w:rPr>
          <w:rFonts w:ascii="Helvetica" w:hAnsi="Helvetica"/>
          <w:sz w:val="22"/>
        </w:rPr>
        <w:t>Perret</w:t>
      </w:r>
      <w:r w:rsidR="0023369C">
        <w:rPr>
          <w:rFonts w:ascii="Helvetica" w:hAnsi="Helvetica"/>
          <w:sz w:val="22"/>
        </w:rPr>
        <w:t xml:space="preserve"> </w:t>
      </w:r>
      <w:r w:rsidR="0023369C">
        <w:rPr>
          <w:rFonts w:ascii="Helvetica" w:hAnsi="Helvetica"/>
          <w:sz w:val="22"/>
        </w:rPr>
        <w:tab/>
        <w:t>(MPT)</w:t>
      </w:r>
    </w:p>
    <w:p w14:paraId="6C83B4BA" w14:textId="6BF47715" w:rsidR="00F83ED6" w:rsidRPr="000D4DCD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0D4DCD">
        <w:rPr>
          <w:rFonts w:ascii="Helvetica" w:hAnsi="Helvetica"/>
          <w:sz w:val="22"/>
        </w:rPr>
        <w:t>M</w:t>
      </w:r>
      <w:r w:rsidR="00D45334" w:rsidRPr="000D4DCD">
        <w:rPr>
          <w:rFonts w:ascii="Helvetica" w:hAnsi="Helvetica"/>
          <w:sz w:val="22"/>
        </w:rPr>
        <w:t xml:space="preserve">. </w:t>
      </w:r>
      <w:proofErr w:type="spellStart"/>
      <w:proofErr w:type="gramStart"/>
      <w:r w:rsidR="000D4DCD" w:rsidRPr="000D4DCD">
        <w:rPr>
          <w:rFonts w:ascii="Helvetica" w:hAnsi="Helvetica"/>
          <w:sz w:val="22"/>
        </w:rPr>
        <w:t>Bovey</w:t>
      </w:r>
      <w:proofErr w:type="spellEnd"/>
      <w:r w:rsidR="0023369C">
        <w:rPr>
          <w:rFonts w:ascii="Helvetica" w:hAnsi="Helvetica"/>
          <w:sz w:val="22"/>
        </w:rPr>
        <w:t xml:space="preserve">  </w:t>
      </w:r>
      <w:r w:rsidR="0023369C">
        <w:rPr>
          <w:rFonts w:ascii="Helvetica" w:hAnsi="Helvetica"/>
          <w:sz w:val="22"/>
        </w:rPr>
        <w:tab/>
      </w:r>
      <w:proofErr w:type="gramEnd"/>
      <w:r w:rsidR="0023369C">
        <w:rPr>
          <w:rFonts w:ascii="Helvetica" w:hAnsi="Helvetica"/>
          <w:sz w:val="22"/>
        </w:rPr>
        <w:t>(PBY)</w:t>
      </w:r>
    </w:p>
    <w:p w14:paraId="13B932B1" w14:textId="77777777" w:rsidR="007060FD" w:rsidRPr="000D4DCD" w:rsidRDefault="007060FD" w:rsidP="007060FD">
      <w:pPr>
        <w:jc w:val="left"/>
        <w:rPr>
          <w:rFonts w:ascii="Helvetica" w:hAnsi="Helvetica"/>
        </w:rPr>
      </w:pPr>
    </w:p>
    <w:p w14:paraId="4F50D876" w14:textId="7933279A" w:rsidR="00393B8C" w:rsidRPr="007C72D1" w:rsidRDefault="002123C8" w:rsidP="007C72D1">
      <w:pPr>
        <w:pStyle w:val="Citationintense1"/>
        <w:ind w:left="0"/>
        <w:rPr>
          <w:rFonts w:ascii="Helvetica" w:hAnsi="Helvetica"/>
          <w:color w:val="auto"/>
        </w:rPr>
      </w:pPr>
      <w:r w:rsidRPr="008061F5">
        <w:rPr>
          <w:rFonts w:ascii="Helvetica" w:hAnsi="Helvetica"/>
          <w:color w:val="auto"/>
        </w:rPr>
        <w:t>État</w:t>
      </w:r>
      <w:r w:rsidR="00EF6E52" w:rsidRPr="008061F5">
        <w:rPr>
          <w:rFonts w:ascii="Helvetica" w:hAnsi="Helvetica"/>
          <w:color w:val="auto"/>
        </w:rPr>
        <w:t xml:space="preserve"> </w:t>
      </w:r>
      <w:r w:rsidR="00D45334" w:rsidRPr="008061F5">
        <w:rPr>
          <w:rFonts w:ascii="Helvetica" w:hAnsi="Helvetica"/>
          <w:color w:val="auto"/>
        </w:rPr>
        <w:t>des lieux</w:t>
      </w:r>
    </w:p>
    <w:p w14:paraId="6CC55A02" w14:textId="3D7580F7" w:rsidR="000D4DCD" w:rsidRPr="008061F5" w:rsidRDefault="008061F5" w:rsidP="008061F5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>Rédaction rapport :</w:t>
      </w:r>
    </w:p>
    <w:p w14:paraId="67EF83B4" w14:textId="4B0BD0DD" w:rsidR="008061F5" w:rsidRDefault="008061F5" w:rsidP="00B25750">
      <w:pPr>
        <w:pStyle w:val="Paragraphedeliste1"/>
        <w:numPr>
          <w:ilvl w:val="1"/>
          <w:numId w:val="7"/>
        </w:numPr>
        <w:ind w:left="2160"/>
        <w:jc w:val="left"/>
        <w:rPr>
          <w:rFonts w:ascii="Helvetica" w:hAnsi="Helvetica"/>
          <w:sz w:val="22"/>
        </w:rPr>
      </w:pPr>
      <w:r w:rsidRPr="00870A93">
        <w:rPr>
          <w:rFonts w:ascii="Helvetica" w:hAnsi="Helvetica"/>
          <w:sz w:val="22"/>
        </w:rPr>
        <w:t xml:space="preserve">Chapitres traités : </w:t>
      </w:r>
      <w:r w:rsidR="00A93497">
        <w:rPr>
          <w:rFonts w:ascii="Helvetica" w:hAnsi="Helvetica"/>
          <w:sz w:val="22"/>
        </w:rPr>
        <w:t>F</w:t>
      </w:r>
      <w:r w:rsidR="00F82F05">
        <w:rPr>
          <w:rFonts w:ascii="Helvetica" w:hAnsi="Helvetica"/>
          <w:sz w:val="22"/>
        </w:rPr>
        <w:t xml:space="preserve">irmware, mode d’emploi </w:t>
      </w:r>
    </w:p>
    <w:p w14:paraId="4856E02F" w14:textId="77777777" w:rsidR="00870A93" w:rsidRPr="00870A93" w:rsidRDefault="00870A93" w:rsidP="00870A93">
      <w:pPr>
        <w:pStyle w:val="Paragraphedeliste1"/>
        <w:ind w:left="2160"/>
        <w:jc w:val="left"/>
        <w:rPr>
          <w:rFonts w:ascii="Helvetica" w:hAnsi="Helvetica"/>
          <w:sz w:val="22"/>
        </w:rPr>
      </w:pPr>
    </w:p>
    <w:p w14:paraId="5225F7F9" w14:textId="74866157" w:rsidR="008061F5" w:rsidRPr="008061F5" w:rsidRDefault="008061F5" w:rsidP="008061F5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>Planification et journal de travail</w:t>
      </w:r>
      <w:r w:rsidR="00870A93">
        <w:rPr>
          <w:rFonts w:ascii="Helvetica" w:hAnsi="Helvetica"/>
          <w:sz w:val="22"/>
        </w:rPr>
        <w:t> :</w:t>
      </w:r>
    </w:p>
    <w:p w14:paraId="112BD3BE" w14:textId="05133EB4" w:rsidR="000D4DCD" w:rsidRPr="008061F5" w:rsidRDefault="008061F5" w:rsidP="008061F5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Planification cohérente </w:t>
      </w:r>
    </w:p>
    <w:p w14:paraId="183F3A21" w14:textId="09A248EC" w:rsidR="00EF6E52" w:rsidRDefault="008061F5" w:rsidP="007060F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Journal de travail à jour </w:t>
      </w:r>
    </w:p>
    <w:p w14:paraId="31D42D13" w14:textId="6C8B915A" w:rsidR="00FC2ACC" w:rsidRDefault="00FC2ACC" w:rsidP="00FC2ACC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36F29D80" w14:textId="112275AB" w:rsidR="00FC2ACC" w:rsidRDefault="00EE65DB" w:rsidP="00FC2ACC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Software : </w:t>
      </w:r>
    </w:p>
    <w:p w14:paraId="7208ECCC" w14:textId="335F270C" w:rsidR="00EE65DB" w:rsidRDefault="00EE65DB" w:rsidP="00EE65DB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Lecture de capteur -&gt; 100% </w:t>
      </w:r>
    </w:p>
    <w:p w14:paraId="7E8F94A4" w14:textId="254FF7A4" w:rsidR="00EE65DB" w:rsidRDefault="006C4F1B" w:rsidP="00EE65DB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E-paper -&gt; affichage ok, mais récupération des valeurs depuis l’esp non ok -&gt; 90%</w:t>
      </w:r>
    </w:p>
    <w:p w14:paraId="161C18A9" w14:textId="1BF0FD69" w:rsidR="00335EC5" w:rsidRDefault="00335EC5" w:rsidP="00EE65DB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Configuration ESP -&gt; 0% </w:t>
      </w:r>
    </w:p>
    <w:p w14:paraId="361B2C2E" w14:textId="25E6E354" w:rsidR="00DE4A5B" w:rsidRPr="00DE4A5B" w:rsidRDefault="00335EC5" w:rsidP="00DE4A5B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Serveur web -&gt; 100% </w:t>
      </w:r>
    </w:p>
    <w:p w14:paraId="13E67489" w14:textId="77777777" w:rsidR="00D7583A" w:rsidRPr="000F5A1C" w:rsidRDefault="00D7583A" w:rsidP="00D7583A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0FC65C03" w14:textId="10C52CAD" w:rsidR="00EF6E52" w:rsidRPr="000F5A1C" w:rsidRDefault="00EF6E52" w:rsidP="000D4DC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Problèmes rencontrés</w:t>
      </w:r>
    </w:p>
    <w:p w14:paraId="47C4A646" w14:textId="0CB0A7EC" w:rsidR="00EF6E52" w:rsidRPr="000F5A1C" w:rsidRDefault="004B5E08" w:rsidP="007060FD">
      <w:pPr>
        <w:pStyle w:val="Paragraphedeliste1"/>
        <w:ind w:left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Pas de problèmes rencontrés</w:t>
      </w:r>
    </w:p>
    <w:p w14:paraId="5E2B9455" w14:textId="77777777" w:rsidR="00EF6E52" w:rsidRPr="000F5A1C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 xml:space="preserve">Solutions </w:t>
      </w:r>
      <w:r w:rsidR="00D45334" w:rsidRPr="000F5A1C">
        <w:rPr>
          <w:rFonts w:ascii="Helvetica" w:hAnsi="Helvetica"/>
          <w:color w:val="auto"/>
        </w:rPr>
        <w:t>proposées</w:t>
      </w:r>
    </w:p>
    <w:p w14:paraId="4C6EC5C2" w14:textId="30F7A469" w:rsidR="00EF6E52" w:rsidRPr="000F5A1C" w:rsidRDefault="00160122" w:rsidP="007060FD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-</w:t>
      </w:r>
    </w:p>
    <w:p w14:paraId="50A5901F" w14:textId="77777777" w:rsidR="00EF6E52" w:rsidRPr="000F5A1C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Décisions prises</w:t>
      </w:r>
    </w:p>
    <w:p w14:paraId="0D542933" w14:textId="094EBBDE" w:rsidR="004836D5" w:rsidRDefault="005A49DC" w:rsidP="00455E26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Software</w:t>
      </w:r>
      <w:r w:rsidR="00455E26">
        <w:rPr>
          <w:rFonts w:ascii="Helvetica" w:hAnsi="Helvetica"/>
          <w:sz w:val="22"/>
        </w:rPr>
        <w:t> :</w:t>
      </w:r>
    </w:p>
    <w:p w14:paraId="2C89D9B7" w14:textId="03869F55" w:rsidR="00455E26" w:rsidRDefault="00FB17EF" w:rsidP="00455E26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Communication entre ESP32 et STM32 prioritaire </w:t>
      </w:r>
    </w:p>
    <w:p w14:paraId="5E9B39F2" w14:textId="5A0BF136" w:rsidR="00FB17EF" w:rsidRDefault="00FB17EF" w:rsidP="00455E26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Récupération des valeurs du site web et mise à jour de l’e-paper </w:t>
      </w:r>
    </w:p>
    <w:p w14:paraId="08C19108" w14:textId="36881881" w:rsidR="00EF6E52" w:rsidRPr="00361D87" w:rsidRDefault="004836D5" w:rsidP="00361D87">
      <w:pPr>
        <w:keepLines w:val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br w:type="page"/>
      </w:r>
    </w:p>
    <w:p w14:paraId="04E59915" w14:textId="110D3BCA" w:rsidR="00EF6E52" w:rsidRPr="000F5A1C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lastRenderedPageBreak/>
        <w:t xml:space="preserve">Suite du projet </w:t>
      </w:r>
      <w:r w:rsidR="007060FD" w:rsidRPr="000F5A1C">
        <w:rPr>
          <w:rFonts w:ascii="Helvetica" w:hAnsi="Helvetica"/>
          <w:color w:val="auto"/>
        </w:rPr>
        <w:t xml:space="preserve">/ </w:t>
      </w:r>
      <w:r w:rsidR="00311346" w:rsidRPr="000F5A1C">
        <w:rPr>
          <w:rFonts w:ascii="Helvetica" w:hAnsi="Helvetica"/>
          <w:color w:val="auto"/>
        </w:rPr>
        <w:t>objectifs -</w:t>
      </w:r>
      <w:r w:rsidR="007060FD" w:rsidRPr="000F5A1C">
        <w:rPr>
          <w:rFonts w:ascii="Helvetica" w:hAnsi="Helvetica"/>
          <w:color w:val="auto"/>
        </w:rPr>
        <w:t xml:space="preserve"> </w:t>
      </w:r>
      <w:r w:rsidRPr="000F5A1C">
        <w:rPr>
          <w:rFonts w:ascii="Helvetica" w:hAnsi="Helvetica"/>
          <w:color w:val="auto"/>
        </w:rPr>
        <w:t>ju</w:t>
      </w:r>
      <w:r w:rsidR="00F83ED6" w:rsidRPr="000F5A1C">
        <w:rPr>
          <w:rFonts w:ascii="Helvetica" w:hAnsi="Helvetica"/>
          <w:color w:val="auto"/>
        </w:rPr>
        <w:t>s</w:t>
      </w:r>
      <w:r w:rsidRPr="000F5A1C">
        <w:rPr>
          <w:rFonts w:ascii="Helvetica" w:hAnsi="Helvetica"/>
          <w:color w:val="auto"/>
        </w:rPr>
        <w:t xml:space="preserve">qu’au </w:t>
      </w:r>
      <w:r w:rsidR="005403B5">
        <w:rPr>
          <w:rFonts w:ascii="Helvetica" w:hAnsi="Helvetica"/>
          <w:color w:val="auto"/>
        </w:rPr>
        <w:t>25 septembre</w:t>
      </w:r>
    </w:p>
    <w:p w14:paraId="5FDCE4BD" w14:textId="6A5C380C" w:rsidR="00764F43" w:rsidRPr="00361D87" w:rsidRDefault="00AF65DB" w:rsidP="00361D87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Ecriture du rapport</w:t>
      </w:r>
    </w:p>
    <w:p w14:paraId="4D2108FA" w14:textId="0615364C" w:rsidR="00681E8A" w:rsidRPr="00BA37BE" w:rsidRDefault="00361D87" w:rsidP="4957FAD0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Communication entre ESP32 et STM32 (envoie trame UART) </w:t>
      </w:r>
    </w:p>
    <w:p w14:paraId="48EA0E82" w14:textId="77777777" w:rsidR="00D45334" w:rsidRPr="000F5A1C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4C1D9877" w14:textId="57533F60" w:rsidR="00065B84" w:rsidRPr="00065B84" w:rsidRDefault="00F83ED6" w:rsidP="00065B84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Proc</w:t>
      </w:r>
      <w:r w:rsidR="00C261D6" w:rsidRPr="000F5A1C">
        <w:rPr>
          <w:rFonts w:ascii="Helvetica" w:hAnsi="Helvetica"/>
          <w:color w:val="auto"/>
        </w:rPr>
        <w:t xml:space="preserve">haine </w:t>
      </w:r>
      <w:r w:rsidR="000F5A1C" w:rsidRPr="000F5A1C">
        <w:rPr>
          <w:rFonts w:ascii="Helvetica" w:hAnsi="Helvetica"/>
          <w:color w:val="auto"/>
        </w:rPr>
        <w:t>réunion :</w:t>
      </w:r>
    </w:p>
    <w:p w14:paraId="20FD4866" w14:textId="584D4DF8" w:rsidR="00936B11" w:rsidRDefault="00936B11" w:rsidP="007060FD">
      <w:pPr>
        <w:rPr>
          <w:rFonts w:ascii="Helvetica" w:hAnsi="Helvetica"/>
        </w:rPr>
      </w:pPr>
    </w:p>
    <w:p w14:paraId="28B4FCC9" w14:textId="43F19706" w:rsidR="00043977" w:rsidRPr="00043977" w:rsidRDefault="00F05C1C" w:rsidP="007060FD">
      <w:pPr>
        <w:rPr>
          <w:rFonts w:ascii="Helvetica" w:hAnsi="Helvetica"/>
        </w:rPr>
      </w:pPr>
      <w:r>
        <w:rPr>
          <w:rFonts w:ascii="Helvetica" w:hAnsi="Helvetica"/>
        </w:rPr>
        <w:t>18.09.2024</w:t>
      </w:r>
      <w:r w:rsidR="00043977" w:rsidRPr="00523699">
        <w:rPr>
          <w:rFonts w:ascii="Helvetica" w:hAnsi="Helvetica"/>
        </w:rPr>
        <w:t>, Salle R110 ETML-ES</w:t>
      </w:r>
      <w:r w:rsidR="00043977" w:rsidRPr="00523699">
        <w:rPr>
          <w:rFonts w:ascii="Helvetica" w:hAnsi="Helvetica"/>
        </w:rPr>
        <w:tab/>
      </w:r>
      <w:r w:rsidR="00043977" w:rsidRPr="00523699">
        <w:rPr>
          <w:rFonts w:ascii="Helvetica" w:hAnsi="Helvetica"/>
        </w:rPr>
        <w:tab/>
      </w:r>
      <w:r w:rsidR="00954D21">
        <w:rPr>
          <w:rFonts w:ascii="Helvetica" w:hAnsi="Helvetica"/>
        </w:rPr>
        <w:tab/>
      </w:r>
      <w:r w:rsidR="00043977" w:rsidRPr="00523699">
        <w:rPr>
          <w:rFonts w:ascii="Helvetica" w:hAnsi="Helvetica"/>
        </w:rPr>
        <w:t>Séance classique</w:t>
      </w:r>
      <w:r w:rsidR="00043977">
        <w:rPr>
          <w:rFonts w:ascii="Helvetica" w:hAnsi="Helvetica"/>
        </w:rPr>
        <w:t xml:space="preserve"> </w:t>
      </w:r>
    </w:p>
    <w:p w14:paraId="52B0853E" w14:textId="77777777" w:rsidR="000F5A1C" w:rsidRPr="00043977" w:rsidRDefault="000F5A1C" w:rsidP="007060FD">
      <w:pPr>
        <w:rPr>
          <w:rFonts w:ascii="Helvetica" w:hAnsi="Helvetica"/>
        </w:rPr>
      </w:pPr>
    </w:p>
    <w:p w14:paraId="4B88B01F" w14:textId="563CAFF9" w:rsidR="00EF6E52" w:rsidRPr="007F6E75" w:rsidRDefault="00F83ED6" w:rsidP="007F6E75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Destinataire</w:t>
      </w:r>
      <w:r w:rsidR="0079376B" w:rsidRPr="000F5A1C">
        <w:rPr>
          <w:rFonts w:ascii="Helvetica" w:hAnsi="Helvetica"/>
          <w:color w:val="auto"/>
        </w:rPr>
        <w:t>s</w:t>
      </w:r>
      <w:r w:rsidRPr="000F5A1C">
        <w:rPr>
          <w:rFonts w:ascii="Helvetica" w:hAnsi="Helvetica"/>
          <w:color w:val="auto"/>
        </w:rPr>
        <w:t xml:space="preserve"> de ce PV</w:t>
      </w:r>
    </w:p>
    <w:p w14:paraId="1490F47C" w14:textId="77777777" w:rsidR="007F6E75" w:rsidRDefault="007F6E75" w:rsidP="007F6E75">
      <w:pPr>
        <w:rPr>
          <w:rStyle w:val="fontstyle01"/>
        </w:rPr>
      </w:pPr>
      <w:r>
        <w:rPr>
          <w:rStyle w:val="fontstyle01"/>
        </w:rPr>
        <w:t xml:space="preserve">Aurélie </w:t>
      </w:r>
      <w:proofErr w:type="spellStart"/>
      <w:r>
        <w:rPr>
          <w:rStyle w:val="fontstyle01"/>
        </w:rPr>
        <w:t>Cuagnier</w:t>
      </w:r>
      <w:proofErr w:type="spellEnd"/>
      <w:r>
        <w:rPr>
          <w:rStyle w:val="fontstyle01"/>
        </w:rPr>
        <w:t xml:space="preserve">, Secrétaire </w:t>
      </w:r>
    </w:p>
    <w:p w14:paraId="180003E7" w14:textId="77777777" w:rsidR="007F6E75" w:rsidRDefault="007F6E75" w:rsidP="007F6E75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Philippe </w:t>
      </w:r>
      <w:proofErr w:type="spellStart"/>
      <w:r>
        <w:rPr>
          <w:rFonts w:ascii="Helvetica" w:hAnsi="Helvetica"/>
          <w:sz w:val="22"/>
        </w:rPr>
        <w:t>Bovey</w:t>
      </w:r>
      <w:proofErr w:type="spellEnd"/>
      <w:r>
        <w:rPr>
          <w:rFonts w:ascii="Helvetica" w:hAnsi="Helvetica"/>
          <w:sz w:val="22"/>
        </w:rPr>
        <w:t>, Maître de diplôme</w:t>
      </w:r>
    </w:p>
    <w:p w14:paraId="51DBE41B" w14:textId="77777777" w:rsidR="00705071" w:rsidRPr="000F5A1C" w:rsidRDefault="00705071" w:rsidP="00EA71FA">
      <w:pPr>
        <w:rPr>
          <w:rFonts w:ascii="Helvetica" w:hAnsi="Helvetica"/>
          <w:sz w:val="22"/>
        </w:rPr>
      </w:pPr>
    </w:p>
    <w:p w14:paraId="55D96057" w14:textId="6FF43984" w:rsidR="00EF6E52" w:rsidRPr="000F5A1C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0F5A1C">
        <w:rPr>
          <w:rFonts w:ascii="Helvetica" w:hAnsi="Helvetica"/>
          <w:sz w:val="22"/>
        </w:rPr>
        <w:t xml:space="preserve">Lausanne le </w:t>
      </w:r>
      <w:r w:rsidR="00034679">
        <w:rPr>
          <w:rFonts w:ascii="Helvetica" w:hAnsi="Helvetica"/>
          <w:sz w:val="22"/>
        </w:rPr>
        <w:t>13</w:t>
      </w:r>
      <w:r w:rsidR="00617982" w:rsidRPr="000F5A1C">
        <w:rPr>
          <w:rFonts w:ascii="Helvetica" w:hAnsi="Helvetica"/>
          <w:sz w:val="22"/>
        </w:rPr>
        <w:t>.0</w:t>
      </w:r>
      <w:r w:rsidR="00034679">
        <w:rPr>
          <w:rFonts w:ascii="Helvetica" w:hAnsi="Helvetica"/>
          <w:sz w:val="22"/>
        </w:rPr>
        <w:t>9</w:t>
      </w:r>
      <w:r w:rsidR="00617982" w:rsidRPr="000F5A1C">
        <w:rPr>
          <w:rFonts w:ascii="Helvetica" w:hAnsi="Helvetica"/>
          <w:sz w:val="22"/>
        </w:rPr>
        <w:t>.202</w:t>
      </w:r>
      <w:r w:rsidR="0026312D" w:rsidRPr="000F5A1C">
        <w:rPr>
          <w:rFonts w:ascii="Helvetica" w:hAnsi="Helvetica"/>
          <w:sz w:val="22"/>
        </w:rPr>
        <w:t>4</w:t>
      </w:r>
    </w:p>
    <w:p w14:paraId="0F51C399" w14:textId="77777777" w:rsidR="00EF6E52" w:rsidRPr="000F5A1C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22ECFF2A" w14:textId="11D0ABD1" w:rsidR="00126D2F" w:rsidRPr="00BD2325" w:rsidRDefault="00935F23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Mélissa Perret 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F9B6C" w14:textId="77777777" w:rsidR="00C30FBC" w:rsidRDefault="00C30FBC" w:rsidP="002655E6">
      <w:r>
        <w:separator/>
      </w:r>
    </w:p>
  </w:endnote>
  <w:endnote w:type="continuationSeparator" w:id="0">
    <w:p w14:paraId="44520866" w14:textId="77777777" w:rsidR="00C30FBC" w:rsidRDefault="00C30FBC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BF8A5" w14:textId="5606693E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4AC98E7E" wp14:editId="316C669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AD2296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917160">
      <w:rPr>
        <w:rFonts w:ascii="Helvetica" w:hAnsi="Helvetica"/>
        <w:sz w:val="20"/>
      </w:rPr>
      <w:t>PV 22_08_24.docx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954D21">
      <w:rPr>
        <w:rFonts w:ascii="Helvetica" w:hAnsi="Helvetica"/>
        <w:sz w:val="20"/>
      </w:rPr>
      <w:t>18.09.2024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29D0B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3021FD28" wp14:editId="22F9BBD4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5DAF7BA5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3027622D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1EE2E23" w14:textId="72444A99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917160">
      <w:rPr>
        <w:rFonts w:ascii="Helvetica" w:hAnsi="Helvetica"/>
        <w:color w:val="595959" w:themeColor="text1" w:themeTint="A6"/>
      </w:rPr>
      <w:t>PV 22_08_24.docx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D5744" w14:textId="77777777" w:rsidR="00C30FBC" w:rsidRDefault="00C30FBC" w:rsidP="002655E6">
      <w:r>
        <w:separator/>
      </w:r>
    </w:p>
  </w:footnote>
  <w:footnote w:type="continuationSeparator" w:id="0">
    <w:p w14:paraId="33D3CE0F" w14:textId="77777777" w:rsidR="00C30FBC" w:rsidRDefault="00C30FBC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DB619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1280CB97" wp14:editId="720F29F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373F974D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D9C43FC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352F9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26A8A17F" wp14:editId="2E485B8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28EC3471" wp14:editId="08A4AA32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12E41D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1C5F538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725D2029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B0053"/>
    <w:multiLevelType w:val="multilevel"/>
    <w:tmpl w:val="1EC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80F21"/>
    <w:multiLevelType w:val="multilevel"/>
    <w:tmpl w:val="1DD8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6C45B7"/>
    <w:multiLevelType w:val="multilevel"/>
    <w:tmpl w:val="905A40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B4359FD"/>
    <w:multiLevelType w:val="multilevel"/>
    <w:tmpl w:val="129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7632A6"/>
    <w:multiLevelType w:val="multilevel"/>
    <w:tmpl w:val="71D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4067D"/>
    <w:multiLevelType w:val="multilevel"/>
    <w:tmpl w:val="165E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F6FA2"/>
    <w:multiLevelType w:val="multilevel"/>
    <w:tmpl w:val="D64A5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051BC"/>
    <w:multiLevelType w:val="multilevel"/>
    <w:tmpl w:val="9FC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7F303E"/>
    <w:multiLevelType w:val="hybridMultilevel"/>
    <w:tmpl w:val="5530A2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A24E0"/>
    <w:multiLevelType w:val="multilevel"/>
    <w:tmpl w:val="995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DF1DD6"/>
    <w:multiLevelType w:val="multilevel"/>
    <w:tmpl w:val="BF5CDD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E33D8"/>
    <w:multiLevelType w:val="multilevel"/>
    <w:tmpl w:val="236A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A87302"/>
    <w:multiLevelType w:val="multilevel"/>
    <w:tmpl w:val="DF3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32BC9"/>
    <w:multiLevelType w:val="multilevel"/>
    <w:tmpl w:val="0FBC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8"/>
  </w:num>
  <w:num w:numId="11">
    <w:abstractNumId w:val="18"/>
  </w:num>
  <w:num w:numId="12">
    <w:abstractNumId w:val="9"/>
  </w:num>
  <w:num w:numId="13">
    <w:abstractNumId w:val="5"/>
  </w:num>
  <w:num w:numId="14">
    <w:abstractNumId w:val="3"/>
  </w:num>
  <w:num w:numId="15">
    <w:abstractNumId w:val="10"/>
  </w:num>
  <w:num w:numId="16">
    <w:abstractNumId w:val="14"/>
  </w:num>
  <w:num w:numId="17">
    <w:abstractNumId w:val="11"/>
  </w:num>
  <w:num w:numId="18">
    <w:abstractNumId w:val="16"/>
  </w:num>
  <w:num w:numId="19">
    <w:abstractNumId w:val="1"/>
  </w:num>
  <w:num w:numId="20">
    <w:abstractNumId w:val="19"/>
  </w:num>
  <w:num w:numId="21">
    <w:abstractNumId w:val="4"/>
  </w:num>
  <w:num w:numId="22">
    <w:abstractNumId w:val="13"/>
  </w:num>
  <w:num w:numId="23">
    <w:abstractNumId w:val="6"/>
  </w:num>
  <w:num w:numId="24">
    <w:abstractNumId w:val="1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CD"/>
    <w:rsid w:val="00034679"/>
    <w:rsid w:val="00043977"/>
    <w:rsid w:val="00065B84"/>
    <w:rsid w:val="00080935"/>
    <w:rsid w:val="00096512"/>
    <w:rsid w:val="000971F9"/>
    <w:rsid w:val="000A24CA"/>
    <w:rsid w:val="000A5FAF"/>
    <w:rsid w:val="000D4686"/>
    <w:rsid w:val="000D4749"/>
    <w:rsid w:val="000D4DCD"/>
    <w:rsid w:val="000E1520"/>
    <w:rsid w:val="000F361A"/>
    <w:rsid w:val="000F3849"/>
    <w:rsid w:val="000F5A1C"/>
    <w:rsid w:val="000F7636"/>
    <w:rsid w:val="00101F99"/>
    <w:rsid w:val="00111C80"/>
    <w:rsid w:val="00117262"/>
    <w:rsid w:val="00126D2F"/>
    <w:rsid w:val="00143F8F"/>
    <w:rsid w:val="00160122"/>
    <w:rsid w:val="001615CB"/>
    <w:rsid w:val="00166A51"/>
    <w:rsid w:val="001710D7"/>
    <w:rsid w:val="00191271"/>
    <w:rsid w:val="00197BF0"/>
    <w:rsid w:val="001A3423"/>
    <w:rsid w:val="002123C8"/>
    <w:rsid w:val="002151A0"/>
    <w:rsid w:val="00227868"/>
    <w:rsid w:val="002301DD"/>
    <w:rsid w:val="0023369C"/>
    <w:rsid w:val="002347C6"/>
    <w:rsid w:val="00261995"/>
    <w:rsid w:val="0026312D"/>
    <w:rsid w:val="002655E6"/>
    <w:rsid w:val="00265A16"/>
    <w:rsid w:val="002A7457"/>
    <w:rsid w:val="002B04DE"/>
    <w:rsid w:val="002B37F6"/>
    <w:rsid w:val="002C0692"/>
    <w:rsid w:val="002C1E8B"/>
    <w:rsid w:val="002D46E3"/>
    <w:rsid w:val="002E5321"/>
    <w:rsid w:val="002F58BB"/>
    <w:rsid w:val="00301C4B"/>
    <w:rsid w:val="00311346"/>
    <w:rsid w:val="003300AA"/>
    <w:rsid w:val="00335EC5"/>
    <w:rsid w:val="003376E9"/>
    <w:rsid w:val="003425CC"/>
    <w:rsid w:val="00353110"/>
    <w:rsid w:val="00361D87"/>
    <w:rsid w:val="00363367"/>
    <w:rsid w:val="00393B8C"/>
    <w:rsid w:val="003A0C10"/>
    <w:rsid w:val="003B2764"/>
    <w:rsid w:val="003F093F"/>
    <w:rsid w:val="00426F03"/>
    <w:rsid w:val="00427F0B"/>
    <w:rsid w:val="0045459B"/>
    <w:rsid w:val="00455E26"/>
    <w:rsid w:val="00470BAA"/>
    <w:rsid w:val="004768F6"/>
    <w:rsid w:val="00477360"/>
    <w:rsid w:val="004836D5"/>
    <w:rsid w:val="00490EB0"/>
    <w:rsid w:val="004925F1"/>
    <w:rsid w:val="004A69B7"/>
    <w:rsid w:val="004B5E08"/>
    <w:rsid w:val="004C78D0"/>
    <w:rsid w:val="004F796E"/>
    <w:rsid w:val="00501567"/>
    <w:rsid w:val="00523699"/>
    <w:rsid w:val="005403B5"/>
    <w:rsid w:val="00554535"/>
    <w:rsid w:val="00560EBD"/>
    <w:rsid w:val="00564971"/>
    <w:rsid w:val="00566502"/>
    <w:rsid w:val="005A49DC"/>
    <w:rsid w:val="005A4B48"/>
    <w:rsid w:val="005A7DCF"/>
    <w:rsid w:val="005B6F0D"/>
    <w:rsid w:val="0060118D"/>
    <w:rsid w:val="00617982"/>
    <w:rsid w:val="00633121"/>
    <w:rsid w:val="006341E9"/>
    <w:rsid w:val="006369B0"/>
    <w:rsid w:val="00637106"/>
    <w:rsid w:val="00640643"/>
    <w:rsid w:val="00662F51"/>
    <w:rsid w:val="00663625"/>
    <w:rsid w:val="00681E8A"/>
    <w:rsid w:val="00693D8B"/>
    <w:rsid w:val="006B3434"/>
    <w:rsid w:val="006B6242"/>
    <w:rsid w:val="006C4F1B"/>
    <w:rsid w:val="006D0B20"/>
    <w:rsid w:val="00705071"/>
    <w:rsid w:val="007060FD"/>
    <w:rsid w:val="00715872"/>
    <w:rsid w:val="00751380"/>
    <w:rsid w:val="00763774"/>
    <w:rsid w:val="00764F43"/>
    <w:rsid w:val="00770399"/>
    <w:rsid w:val="0079376B"/>
    <w:rsid w:val="007C72D1"/>
    <w:rsid w:val="007F6E75"/>
    <w:rsid w:val="007F72A2"/>
    <w:rsid w:val="0080061C"/>
    <w:rsid w:val="008061F5"/>
    <w:rsid w:val="008539C4"/>
    <w:rsid w:val="00870A93"/>
    <w:rsid w:val="00876E79"/>
    <w:rsid w:val="008A3AEB"/>
    <w:rsid w:val="008B44C4"/>
    <w:rsid w:val="008B6402"/>
    <w:rsid w:val="00914C86"/>
    <w:rsid w:val="00917160"/>
    <w:rsid w:val="00917E20"/>
    <w:rsid w:val="009221D4"/>
    <w:rsid w:val="00935F23"/>
    <w:rsid w:val="00936B11"/>
    <w:rsid w:val="00937DC0"/>
    <w:rsid w:val="009526BF"/>
    <w:rsid w:val="00954D21"/>
    <w:rsid w:val="009A1DB6"/>
    <w:rsid w:val="009D0890"/>
    <w:rsid w:val="00A0572D"/>
    <w:rsid w:val="00A10A38"/>
    <w:rsid w:val="00A14521"/>
    <w:rsid w:val="00A17B5F"/>
    <w:rsid w:val="00A2693A"/>
    <w:rsid w:val="00A40197"/>
    <w:rsid w:val="00A47F1D"/>
    <w:rsid w:val="00A54344"/>
    <w:rsid w:val="00A5661C"/>
    <w:rsid w:val="00A72D4D"/>
    <w:rsid w:val="00A86C31"/>
    <w:rsid w:val="00A90137"/>
    <w:rsid w:val="00A93497"/>
    <w:rsid w:val="00AA4C84"/>
    <w:rsid w:val="00AB1E79"/>
    <w:rsid w:val="00AB5FAC"/>
    <w:rsid w:val="00AD6D83"/>
    <w:rsid w:val="00AD7F69"/>
    <w:rsid w:val="00AE76C9"/>
    <w:rsid w:val="00AF65DB"/>
    <w:rsid w:val="00B337FC"/>
    <w:rsid w:val="00B33C7F"/>
    <w:rsid w:val="00B345AF"/>
    <w:rsid w:val="00B53156"/>
    <w:rsid w:val="00B711EB"/>
    <w:rsid w:val="00BA37BE"/>
    <w:rsid w:val="00BB50B4"/>
    <w:rsid w:val="00BD1CA5"/>
    <w:rsid w:val="00BD2325"/>
    <w:rsid w:val="00BD3DBF"/>
    <w:rsid w:val="00BD7A43"/>
    <w:rsid w:val="00BE4328"/>
    <w:rsid w:val="00BF4B97"/>
    <w:rsid w:val="00C07DBC"/>
    <w:rsid w:val="00C15C65"/>
    <w:rsid w:val="00C244EC"/>
    <w:rsid w:val="00C261D6"/>
    <w:rsid w:val="00C30FBC"/>
    <w:rsid w:val="00C33FFD"/>
    <w:rsid w:val="00C3421B"/>
    <w:rsid w:val="00C636AF"/>
    <w:rsid w:val="00C90E8E"/>
    <w:rsid w:val="00CA4872"/>
    <w:rsid w:val="00CA5490"/>
    <w:rsid w:val="00CB063C"/>
    <w:rsid w:val="00CD69BE"/>
    <w:rsid w:val="00D069B3"/>
    <w:rsid w:val="00D21A97"/>
    <w:rsid w:val="00D32A25"/>
    <w:rsid w:val="00D437A3"/>
    <w:rsid w:val="00D45334"/>
    <w:rsid w:val="00D45D1C"/>
    <w:rsid w:val="00D466BF"/>
    <w:rsid w:val="00D65918"/>
    <w:rsid w:val="00D66767"/>
    <w:rsid w:val="00D7583A"/>
    <w:rsid w:val="00D7627A"/>
    <w:rsid w:val="00D8070A"/>
    <w:rsid w:val="00D976AE"/>
    <w:rsid w:val="00DA4DC3"/>
    <w:rsid w:val="00DB3993"/>
    <w:rsid w:val="00DD1443"/>
    <w:rsid w:val="00DD53BC"/>
    <w:rsid w:val="00DE4A5B"/>
    <w:rsid w:val="00E05047"/>
    <w:rsid w:val="00E126C6"/>
    <w:rsid w:val="00E277F8"/>
    <w:rsid w:val="00E80D24"/>
    <w:rsid w:val="00E92A2B"/>
    <w:rsid w:val="00EA71FA"/>
    <w:rsid w:val="00EC6965"/>
    <w:rsid w:val="00EE65DB"/>
    <w:rsid w:val="00EF6E52"/>
    <w:rsid w:val="00F031B3"/>
    <w:rsid w:val="00F05C1C"/>
    <w:rsid w:val="00F26064"/>
    <w:rsid w:val="00F3399E"/>
    <w:rsid w:val="00F42F00"/>
    <w:rsid w:val="00F526FB"/>
    <w:rsid w:val="00F76A18"/>
    <w:rsid w:val="00F77EC7"/>
    <w:rsid w:val="00F80E06"/>
    <w:rsid w:val="00F82F05"/>
    <w:rsid w:val="00F83ED6"/>
    <w:rsid w:val="00FB17EF"/>
    <w:rsid w:val="00FC2ACC"/>
    <w:rsid w:val="00FD1D56"/>
    <w:rsid w:val="00FD29E4"/>
    <w:rsid w:val="00FD3B8B"/>
    <w:rsid w:val="00FF2A95"/>
    <w:rsid w:val="0BF4BEC7"/>
    <w:rsid w:val="13487089"/>
    <w:rsid w:val="189F15EA"/>
    <w:rsid w:val="358FD1A2"/>
    <w:rsid w:val="4957FAD0"/>
    <w:rsid w:val="7CE4C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7036E78D"/>
  <w15:docId w15:val="{7E8770A3-A07A-449B-9E63-174B8F2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D4DCD"/>
    <w:pPr>
      <w:keepLines w:val="0"/>
      <w:spacing w:before="100" w:beforeAutospacing="1" w:after="100" w:afterAutospacing="1"/>
      <w:jc w:val="left"/>
    </w:pPr>
    <w:rPr>
      <w:lang w:eastAsia="fr-CH"/>
    </w:rPr>
  </w:style>
  <w:style w:type="character" w:customStyle="1" w:styleId="normaltextrun">
    <w:name w:val="normaltextrun"/>
    <w:basedOn w:val="Policepardfaut"/>
    <w:rsid w:val="000D4DCD"/>
  </w:style>
  <w:style w:type="character" w:customStyle="1" w:styleId="eop">
    <w:name w:val="eop"/>
    <w:basedOn w:val="Policepardfaut"/>
    <w:rsid w:val="000D4DCD"/>
  </w:style>
  <w:style w:type="paragraph" w:styleId="Commentaire">
    <w:name w:val="annotation text"/>
    <w:basedOn w:val="Normal"/>
    <w:link w:val="CommentaireCar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Pr>
      <w:lang w:eastAsia="fr-FR"/>
    </w:rPr>
  </w:style>
  <w:style w:type="character" w:styleId="Marquedecommentaire">
    <w:name w:val="annotation reference"/>
    <w:basedOn w:val="Policepardfaut"/>
    <w:semiHidden/>
    <w:unhideWhenUsed/>
    <w:rPr>
      <w:sz w:val="16"/>
      <w:szCs w:val="16"/>
    </w:rPr>
  </w:style>
  <w:style w:type="character" w:customStyle="1" w:styleId="fontstyle01">
    <w:name w:val="fontstyle01"/>
    <w:basedOn w:val="Policepardfaut"/>
    <w:rsid w:val="007F6E75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perret\OneDrive%20-%20Education%20Vaud\Bureau\2409_Mesure%20Temp&#233;rature\doc\PV\MODELE_Proces-verbal_v3-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00B648868CD498F71DBAE3098F591" ma:contentTypeVersion="18" ma:contentTypeDescription="Crée un document." ma:contentTypeScope="" ma:versionID="abf4883db94c85613c198504f60ee8c1">
  <xsd:schema xmlns:xsd="http://www.w3.org/2001/XMLSchema" xmlns:xs="http://www.w3.org/2001/XMLSchema" xmlns:p="http://schemas.microsoft.com/office/2006/metadata/properties" xmlns:ns3="06bde816-d1e4-438b-873a-264180d3bfb0" xmlns:ns4="13148e39-ee96-4d5c-b5d7-66a7cd0f5408" targetNamespace="http://schemas.microsoft.com/office/2006/metadata/properties" ma:root="true" ma:fieldsID="53a822f96b5b82da6eb2a57de6d51047" ns3:_="" ns4:_="">
    <xsd:import namespace="06bde816-d1e4-438b-873a-264180d3bfb0"/>
    <xsd:import namespace="13148e39-ee96-4d5c-b5d7-66a7cd0f54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de816-d1e4-438b-873a-264180d3bf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48e39-ee96-4d5c-b5d7-66a7cd0f5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148e39-ee96-4d5c-b5d7-66a7cd0f5408" xsi:nil="true"/>
  </documentManagement>
</p:properties>
</file>

<file path=customXml/itemProps1.xml><?xml version="1.0" encoding="utf-8"?>
<ds:datastoreItem xmlns:ds="http://schemas.openxmlformats.org/officeDocument/2006/customXml" ds:itemID="{0520F95C-6FDA-4777-BAF3-E4C7C21BE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de816-d1e4-438b-873a-264180d3bfb0"/>
    <ds:schemaRef ds:uri="13148e39-ee96-4d5c-b5d7-66a7cd0f5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681EE4-451D-4DD6-810D-0A09C9094768}">
  <ds:schemaRefs>
    <ds:schemaRef ds:uri="http://purl.org/dc/elements/1.1/"/>
    <ds:schemaRef ds:uri="http://schemas.microsoft.com/office/2006/documentManagement/types"/>
    <ds:schemaRef ds:uri="06bde816-d1e4-438b-873a-264180d3bfb0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13148e39-ee96-4d5c-b5d7-66a7cd0f54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MODELE_Proces-verbal_v3-0.dotx</Template>
  <TotalTime>0</TotalTime>
  <Pages>2</Pages>
  <Words>150</Words>
  <Characters>810</Characters>
  <Application>Microsoft Office Word</Application>
  <DocSecurity>0</DocSecurity>
  <Lines>6</Lines>
  <Paragraphs>1</Paragraphs>
  <ScaleCrop>false</ScaleCrop>
  <Company>ETML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Melissa Perret</dc:creator>
  <cp:lastModifiedBy>Melissa Marie Perret</cp:lastModifiedBy>
  <cp:revision>6</cp:revision>
  <cp:lastPrinted>2024-08-23T10:46:00Z</cp:lastPrinted>
  <dcterms:created xsi:type="dcterms:W3CDTF">2024-09-13T13:53:00Z</dcterms:created>
  <dcterms:modified xsi:type="dcterms:W3CDTF">2024-09-18T17:44:00Z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0x01010028D00B648868CD498F71DBAE3098F591</vt:lpwstr>
  </property>
  <property fmtid="{D5CDD505-2E9C-101B-9397-08002B2CF9AE}" pid="3" name="MediaServiceImageTags">
    <vt:lpwstr/>
  </property>
</Properties>
</file>